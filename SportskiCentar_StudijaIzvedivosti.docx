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1EA42" w14:textId="77777777" w:rsidR="00CD6A4F" w:rsidRDefault="00CD6A4F" w:rsidP="00CD6A4F">
      <w:pPr>
        <w:pStyle w:val="Heading1"/>
      </w:pPr>
      <w:r>
        <w:t>Uvod</w:t>
      </w:r>
    </w:p>
    <w:p w14:paraId="4960D642" w14:textId="77777777" w:rsidR="00471F28" w:rsidRPr="00471F28" w:rsidRDefault="00471F28" w:rsidP="00471F28">
      <w:pPr>
        <w:spacing w:before="100" w:beforeAutospacing="1" w:after="100" w:afterAutospacing="1"/>
        <w:jc w:val="both"/>
        <w:rPr>
          <w:lang w:val="en-US"/>
        </w:rPr>
      </w:pPr>
      <w:proofErr w:type="gramStart"/>
      <w:r w:rsidRPr="00471F28">
        <w:rPr>
          <w:lang w:val="en-US"/>
        </w:rPr>
        <w:t>U ovom poglavlju opisuje se svrha studije izvedivosti, pozadina predloženog projekta, korištena metodologija i izvori informacija koji su poslužili u pripremi dokumenta.</w:t>
      </w:r>
      <w:proofErr w:type="gramEnd"/>
    </w:p>
    <w:p w14:paraId="7E57F31C" w14:textId="77777777" w:rsidR="000B2180" w:rsidRDefault="000B2180" w:rsidP="000B2180">
      <w:pPr>
        <w:pStyle w:val="Heading2"/>
      </w:pPr>
      <w:r>
        <w:t>Svrha</w:t>
      </w:r>
    </w:p>
    <w:p w14:paraId="5BDB0EE0" w14:textId="77777777" w:rsidR="00471F28" w:rsidRPr="00471F28" w:rsidRDefault="00471F28" w:rsidP="00471F28">
      <w:pPr>
        <w:spacing w:before="100" w:beforeAutospacing="1" w:after="100" w:afterAutospacing="1"/>
        <w:jc w:val="both"/>
        <w:rPr>
          <w:lang w:val="en-US"/>
        </w:rPr>
      </w:pPr>
      <w:proofErr w:type="gramStart"/>
      <w:r w:rsidRPr="00471F28">
        <w:rPr>
          <w:lang w:val="en-US"/>
        </w:rPr>
        <w:t>Svrha ove studije izvedivosti je procijeniti mogućnost razvoja i implementacije informacijskog sustava za administraciju sportskog kluba Sanus Motus, s ciljem optimizacije upravljanja članstvom, rasporedima treninga, zaposlenicima, uplatama i komunikacijom s korisnicima.</w:t>
      </w:r>
      <w:proofErr w:type="gramEnd"/>
      <w:r w:rsidRPr="00471F28">
        <w:rPr>
          <w:lang w:val="en-US"/>
        </w:rPr>
        <w:t xml:space="preserve"> Projektom se nastoji povećati operativna učinkovitost, poboljšati korisničko iskustvo </w:t>
      </w:r>
      <w:proofErr w:type="gramStart"/>
      <w:r w:rsidRPr="00471F28">
        <w:rPr>
          <w:lang w:val="en-US"/>
        </w:rPr>
        <w:t>te</w:t>
      </w:r>
      <w:proofErr w:type="gramEnd"/>
      <w:r w:rsidRPr="00471F28">
        <w:rPr>
          <w:lang w:val="en-US"/>
        </w:rPr>
        <w:t xml:space="preserve"> ostvariti povrat investicije kroz trogodišnje razdoblje.</w:t>
      </w:r>
    </w:p>
    <w:p w14:paraId="01759ABB" w14:textId="77777777" w:rsidR="000B2180" w:rsidRDefault="000B2180" w:rsidP="000B2180">
      <w:pPr>
        <w:pStyle w:val="Heading2"/>
      </w:pPr>
      <w:r>
        <w:t>Povijest projekta</w:t>
      </w:r>
    </w:p>
    <w:p w14:paraId="6BCC0900" w14:textId="77777777" w:rsidR="00C613A5" w:rsidRPr="00C613A5" w:rsidRDefault="00C613A5" w:rsidP="00C613A5">
      <w:pPr>
        <w:spacing w:before="100" w:beforeAutospacing="1" w:after="100" w:afterAutospacing="1"/>
        <w:jc w:val="both"/>
        <w:rPr>
          <w:lang w:val="en-US"/>
        </w:rPr>
      </w:pPr>
      <w:r w:rsidRPr="00C613A5">
        <w:rPr>
          <w:lang w:val="en-US"/>
        </w:rPr>
        <w:t xml:space="preserve">Projekt je pokrenut kao odgovor </w:t>
      </w:r>
      <w:proofErr w:type="gramStart"/>
      <w:r w:rsidRPr="00C613A5">
        <w:rPr>
          <w:lang w:val="en-US"/>
        </w:rPr>
        <w:t>na</w:t>
      </w:r>
      <w:proofErr w:type="gramEnd"/>
      <w:r w:rsidRPr="00C613A5">
        <w:rPr>
          <w:lang w:val="en-US"/>
        </w:rPr>
        <w:t xml:space="preserve"> sve veću potrebu za digitalizacijom poslovanja u sektoru sportskih i rehabilitacijskih usluga. Trenutno se mnogi poslovni procesi, poput evidencije članova, rasporeda treninga i praćenja uplata, vode ručno </w:t>
      </w:r>
      <w:proofErr w:type="gramStart"/>
      <w:r w:rsidRPr="00C613A5">
        <w:rPr>
          <w:lang w:val="en-US"/>
        </w:rPr>
        <w:t>ili</w:t>
      </w:r>
      <w:proofErr w:type="gramEnd"/>
      <w:r w:rsidRPr="00C613A5">
        <w:rPr>
          <w:lang w:val="en-US"/>
        </w:rPr>
        <w:t xml:space="preserve"> putem nespecijaliziranih alata. To dovodi do čestih pogrešaka, sporije obrade podataka i smanjene učinkovitosti. </w:t>
      </w:r>
      <w:proofErr w:type="gramStart"/>
      <w:r w:rsidRPr="00C613A5">
        <w:rPr>
          <w:lang w:val="en-US"/>
        </w:rPr>
        <w:t>Ovaj sustav bi trebao uvesti bolju organizaciju i preciznost u svakodnevni rad kluba.</w:t>
      </w:r>
      <w:proofErr w:type="gramEnd"/>
    </w:p>
    <w:p w14:paraId="61A2359C" w14:textId="77777777" w:rsidR="000B2180" w:rsidRDefault="000B2180" w:rsidP="000B2180"/>
    <w:p w14:paraId="26EF9241" w14:textId="77777777" w:rsidR="00874376" w:rsidRDefault="009E7096" w:rsidP="000B2180">
      <w:pPr>
        <w:pStyle w:val="Heading2"/>
      </w:pPr>
      <w:r w:rsidRPr="005357C0">
        <w:t xml:space="preserve"> </w:t>
      </w:r>
      <w:r w:rsidR="000B2180">
        <w:t>Metodologija</w:t>
      </w:r>
    </w:p>
    <w:p w14:paraId="3B90616E" w14:textId="77777777" w:rsidR="00C613A5" w:rsidRDefault="00C613A5" w:rsidP="00C613A5">
      <w:pPr>
        <w:spacing w:before="100" w:beforeAutospacing="1" w:after="100" w:afterAutospacing="1"/>
        <w:jc w:val="both"/>
        <w:rPr>
          <w:lang w:val="en-US"/>
        </w:rPr>
      </w:pPr>
      <w:r w:rsidRPr="00C613A5">
        <w:rPr>
          <w:lang w:val="en-US"/>
        </w:rPr>
        <w:t>U analizi izvedivosti koristi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se </w:t>
      </w:r>
      <w:r w:rsidRPr="00C613A5">
        <w:rPr>
          <w:lang w:val="en-US"/>
        </w:rPr>
        <w:t xml:space="preserve"> t</w:t>
      </w:r>
      <w:r>
        <w:rPr>
          <w:lang w:val="en-US"/>
        </w:rPr>
        <w:t>ehnička</w:t>
      </w:r>
      <w:proofErr w:type="gramEnd"/>
      <w:r>
        <w:rPr>
          <w:lang w:val="en-US"/>
        </w:rPr>
        <w:t xml:space="preserve"> i operativna analiza te n</w:t>
      </w:r>
      <w:r w:rsidRPr="00C613A5">
        <w:rPr>
          <w:lang w:val="en-US"/>
        </w:rPr>
        <w:t>adogradnja postojećih sustava</w:t>
      </w:r>
      <w:r>
        <w:rPr>
          <w:lang w:val="en-US"/>
        </w:rPr>
        <w:t>, i</w:t>
      </w:r>
      <w:r w:rsidRPr="00C613A5">
        <w:rPr>
          <w:lang w:val="en-US"/>
        </w:rPr>
        <w:t>zrada vlastitog softverskog rješenja</w:t>
      </w:r>
      <w:r>
        <w:rPr>
          <w:lang w:val="en-US"/>
        </w:rPr>
        <w:t>, n</w:t>
      </w:r>
      <w:r w:rsidRPr="00C613A5">
        <w:rPr>
          <w:lang w:val="en-US"/>
        </w:rPr>
        <w:t>abava gotovog (komercijalnog) softvera</w:t>
      </w:r>
    </w:p>
    <w:p w14:paraId="46CD828C" w14:textId="2CF679C7" w:rsidR="00C613A5" w:rsidRPr="00C613A5" w:rsidRDefault="00C613A5" w:rsidP="00C613A5">
      <w:pPr>
        <w:spacing w:before="100" w:beforeAutospacing="1" w:after="100" w:afterAutospacing="1"/>
        <w:jc w:val="both"/>
        <w:rPr>
          <w:lang w:val="en-US"/>
        </w:rPr>
      </w:pPr>
      <w:proofErr w:type="gramStart"/>
      <w:r w:rsidRPr="00C613A5">
        <w:rPr>
          <w:lang w:val="en-US"/>
        </w:rPr>
        <w:t>Procjenjuju se tehnička, operativna i ekonomska izvedivost svake opcije radi odabira optimalnog rješenja.</w:t>
      </w:r>
      <w:proofErr w:type="gramEnd"/>
    </w:p>
    <w:p w14:paraId="2845377C" w14:textId="77777777" w:rsidR="000B2180" w:rsidRDefault="000B2180" w:rsidP="000B2180"/>
    <w:p w14:paraId="026E47A6" w14:textId="77777777" w:rsidR="000B2180" w:rsidRDefault="000B2180" w:rsidP="000B2180">
      <w:pPr>
        <w:pStyle w:val="Heading2"/>
      </w:pPr>
      <w:r>
        <w:t>Reference</w:t>
      </w:r>
    </w:p>
    <w:p w14:paraId="1C0858AF" w14:textId="77777777" w:rsidR="00C613A5" w:rsidRPr="00C613A5" w:rsidRDefault="00C613A5" w:rsidP="00C613A5">
      <w:pPr>
        <w:spacing w:before="100" w:beforeAutospacing="1" w:after="100" w:afterAutospacing="1"/>
        <w:jc w:val="both"/>
        <w:rPr>
          <w:lang w:val="en-US"/>
        </w:rPr>
      </w:pPr>
      <w:r w:rsidRPr="00C613A5">
        <w:rPr>
          <w:lang w:val="en-US"/>
        </w:rPr>
        <w:t>Za izradu studije korišteni su sljedeći izvori:</w:t>
      </w:r>
    </w:p>
    <w:p w14:paraId="073F0473" w14:textId="77777777" w:rsidR="00C613A5" w:rsidRPr="00C613A5" w:rsidRDefault="00C613A5" w:rsidP="001D0F2F">
      <w:pPr>
        <w:numPr>
          <w:ilvl w:val="0"/>
          <w:numId w:val="11"/>
        </w:numPr>
        <w:spacing w:before="100" w:beforeAutospacing="1" w:after="100" w:afterAutospacing="1"/>
        <w:jc w:val="both"/>
        <w:rPr>
          <w:lang w:val="en-US"/>
        </w:rPr>
      </w:pPr>
      <w:r w:rsidRPr="00C613A5">
        <w:rPr>
          <w:lang w:val="en-US"/>
        </w:rPr>
        <w:t>Literatura iz područja informacijskih sustava i upravljanja projektima</w:t>
      </w:r>
    </w:p>
    <w:p w14:paraId="179A5F36" w14:textId="77777777" w:rsidR="00C613A5" w:rsidRPr="00C613A5" w:rsidRDefault="00C613A5" w:rsidP="001D0F2F">
      <w:pPr>
        <w:numPr>
          <w:ilvl w:val="0"/>
          <w:numId w:val="11"/>
        </w:numPr>
        <w:spacing w:before="100" w:beforeAutospacing="1" w:after="100" w:afterAutospacing="1"/>
        <w:jc w:val="both"/>
        <w:rPr>
          <w:lang w:val="en-US"/>
        </w:rPr>
      </w:pPr>
      <w:r w:rsidRPr="00C613A5">
        <w:rPr>
          <w:lang w:val="en-US"/>
        </w:rPr>
        <w:t>Interni podaci sportskog kluba Sanus Motus</w:t>
      </w:r>
    </w:p>
    <w:p w14:paraId="18434D45" w14:textId="77777777" w:rsidR="00C613A5" w:rsidRPr="00C613A5" w:rsidRDefault="00C613A5" w:rsidP="001D0F2F">
      <w:pPr>
        <w:numPr>
          <w:ilvl w:val="0"/>
          <w:numId w:val="11"/>
        </w:numPr>
        <w:spacing w:before="100" w:beforeAutospacing="1" w:after="100" w:afterAutospacing="1"/>
        <w:jc w:val="both"/>
        <w:rPr>
          <w:lang w:val="en-US"/>
        </w:rPr>
      </w:pPr>
      <w:r w:rsidRPr="00C613A5">
        <w:rPr>
          <w:lang w:val="en-US"/>
        </w:rPr>
        <w:t>Intervjui s korisnicima i konzultacije sa stručnjacima iz IT i sportskog sektora</w:t>
      </w:r>
    </w:p>
    <w:p w14:paraId="2BEC8F60" w14:textId="77777777" w:rsidR="00E5450B" w:rsidRDefault="00E5450B" w:rsidP="00E5450B"/>
    <w:p w14:paraId="46E28F38" w14:textId="77777777" w:rsidR="00C613A5" w:rsidRDefault="00C613A5" w:rsidP="00E5450B"/>
    <w:p w14:paraId="7C9D41BD" w14:textId="77777777" w:rsidR="00C613A5" w:rsidRDefault="00C613A5" w:rsidP="00E5450B"/>
    <w:p w14:paraId="37EFED2A" w14:textId="77777777" w:rsidR="00C613A5" w:rsidRDefault="00C613A5" w:rsidP="00E5450B"/>
    <w:p w14:paraId="0A6A47B1" w14:textId="77777777" w:rsidR="00C613A5" w:rsidRDefault="00C613A5" w:rsidP="00E5450B"/>
    <w:p w14:paraId="2A4D0634" w14:textId="77777777" w:rsidR="00C613A5" w:rsidRDefault="00C613A5" w:rsidP="00E5450B"/>
    <w:p w14:paraId="67F3B581" w14:textId="77777777" w:rsidR="00C613A5" w:rsidRDefault="00C613A5" w:rsidP="00E5450B"/>
    <w:p w14:paraId="0B87140C" w14:textId="77777777" w:rsidR="00C613A5" w:rsidRDefault="00C613A5" w:rsidP="00E5450B"/>
    <w:p w14:paraId="5818BF57" w14:textId="77777777" w:rsidR="00C613A5" w:rsidRDefault="00C613A5" w:rsidP="00E5450B"/>
    <w:p w14:paraId="2D4516B0" w14:textId="77777777" w:rsidR="00E5450B" w:rsidRDefault="00E5450B" w:rsidP="00601A38">
      <w:pPr>
        <w:pStyle w:val="Heading1"/>
        <w:jc w:val="both"/>
      </w:pPr>
      <w:r>
        <w:lastRenderedPageBreak/>
        <w:t>Opće informacije</w:t>
      </w:r>
    </w:p>
    <w:p w14:paraId="226CE6E4" w14:textId="77777777" w:rsidR="00C613A5" w:rsidRPr="00C613A5" w:rsidRDefault="00C613A5" w:rsidP="00C613A5">
      <w:pPr>
        <w:spacing w:before="100" w:beforeAutospacing="1" w:after="100" w:afterAutospacing="1"/>
        <w:jc w:val="both"/>
        <w:rPr>
          <w:lang w:val="en-US"/>
        </w:rPr>
      </w:pPr>
      <w:proofErr w:type="gramStart"/>
      <w:r w:rsidRPr="00C613A5">
        <w:rPr>
          <w:lang w:val="en-US"/>
        </w:rPr>
        <w:t>Ovo poglavlje opisuje trenutno korištene procedure koje su već automatizirane u okviru poslovanja sportskog kluba Sanus Motus.</w:t>
      </w:r>
      <w:proofErr w:type="gramEnd"/>
    </w:p>
    <w:p w14:paraId="60127E73" w14:textId="77777777" w:rsidR="00E5450B" w:rsidRDefault="00E5450B" w:rsidP="00E5450B">
      <w:pPr>
        <w:pStyle w:val="Heading2"/>
      </w:pPr>
      <w:r>
        <w:t>Trenutni sustav i procesi</w:t>
      </w:r>
    </w:p>
    <w:p w14:paraId="52ACFF07" w14:textId="77777777" w:rsidR="00C613A5" w:rsidRPr="00C613A5" w:rsidRDefault="00C613A5" w:rsidP="00C613A5">
      <w:pPr>
        <w:spacing w:before="100" w:beforeAutospacing="1" w:after="100" w:afterAutospacing="1"/>
        <w:jc w:val="both"/>
        <w:rPr>
          <w:lang w:val="en-US"/>
        </w:rPr>
      </w:pPr>
      <w:proofErr w:type="gramStart"/>
      <w:r w:rsidRPr="00C613A5">
        <w:rPr>
          <w:lang w:val="en-US"/>
        </w:rPr>
        <w:t>Ovaj odjeljak opisuje postojeće sustave i automatizirane poslovne procese u sportskom klubu.</w:t>
      </w:r>
      <w:proofErr w:type="gramEnd"/>
    </w:p>
    <w:p w14:paraId="5759AD87" w14:textId="77777777" w:rsidR="00372CA4" w:rsidRDefault="00372CA4" w:rsidP="00372CA4"/>
    <w:p w14:paraId="2662F41A" w14:textId="77777777" w:rsidR="00372CA4" w:rsidRDefault="00372CA4" w:rsidP="00372CA4">
      <w:pPr>
        <w:pStyle w:val="Heading3"/>
      </w:pPr>
      <w:r>
        <w:t>Trenutne operacije</w:t>
      </w:r>
    </w:p>
    <w:p w14:paraId="7BC85CEB" w14:textId="77777777" w:rsidR="00C613A5" w:rsidRPr="00C613A5" w:rsidRDefault="00C613A5" w:rsidP="00C613A5">
      <w:pPr>
        <w:spacing w:before="100" w:beforeAutospacing="1" w:after="100" w:afterAutospacing="1"/>
        <w:jc w:val="both"/>
        <w:rPr>
          <w:lang w:val="en-US"/>
        </w:rPr>
      </w:pPr>
      <w:proofErr w:type="gramStart"/>
      <w:r w:rsidRPr="00C613A5">
        <w:rPr>
          <w:lang w:val="en-US"/>
        </w:rPr>
        <w:t>Većina podataka o članovima, rasporedima treninga i uplatama vodi se pomoću Excel tablica i papirnatih evidencija.</w:t>
      </w:r>
      <w:proofErr w:type="gramEnd"/>
      <w:r w:rsidRPr="00C613A5">
        <w:rPr>
          <w:lang w:val="en-US"/>
        </w:rPr>
        <w:t xml:space="preserve"> Upravljanje terminima, bilježenje prisutnosti i komunikacija s članovima odvijaju se putem telefona, društvenih mreža </w:t>
      </w:r>
      <w:proofErr w:type="gramStart"/>
      <w:r w:rsidRPr="00C613A5">
        <w:rPr>
          <w:lang w:val="en-US"/>
        </w:rPr>
        <w:t>ili</w:t>
      </w:r>
      <w:proofErr w:type="gramEnd"/>
      <w:r w:rsidRPr="00C613A5">
        <w:rPr>
          <w:lang w:val="en-US"/>
        </w:rPr>
        <w:t xml:space="preserve"> e-pošte, bez centraliziranog sustava. </w:t>
      </w:r>
      <w:proofErr w:type="gramStart"/>
      <w:r w:rsidRPr="00C613A5">
        <w:rPr>
          <w:lang w:val="en-US"/>
        </w:rPr>
        <w:t>Takav način rada otežava planiranje, praćenje i izvještavanje o poslovanju.</w:t>
      </w:r>
      <w:proofErr w:type="gramEnd"/>
    </w:p>
    <w:p w14:paraId="1AF871D9" w14:textId="77777777" w:rsidR="00372CA4" w:rsidRDefault="00372CA4" w:rsidP="00601A38">
      <w:pPr>
        <w:pStyle w:val="Heading3"/>
        <w:jc w:val="both"/>
      </w:pPr>
      <w:r>
        <w:t>Stvarna okolina</w:t>
      </w:r>
    </w:p>
    <w:p w14:paraId="1108895E" w14:textId="77777777" w:rsidR="00C613A5" w:rsidRPr="00C613A5" w:rsidRDefault="00C613A5" w:rsidP="00C613A5">
      <w:pPr>
        <w:spacing w:before="100" w:beforeAutospacing="1" w:after="100" w:afterAutospacing="1"/>
        <w:jc w:val="both"/>
        <w:rPr>
          <w:lang w:val="en-US"/>
        </w:rPr>
      </w:pPr>
      <w:r w:rsidRPr="00C613A5">
        <w:rPr>
          <w:lang w:val="en-US"/>
        </w:rPr>
        <w:t xml:space="preserve">Sportski klub koristi osnovnu računalnu opremu, </w:t>
      </w:r>
      <w:proofErr w:type="gramStart"/>
      <w:r w:rsidRPr="00C613A5">
        <w:rPr>
          <w:lang w:val="en-US"/>
        </w:rPr>
        <w:t>ali</w:t>
      </w:r>
      <w:proofErr w:type="gramEnd"/>
      <w:r w:rsidRPr="00C613A5">
        <w:rPr>
          <w:lang w:val="en-US"/>
        </w:rPr>
        <w:t xml:space="preserve"> nema integrirani informacijski sustav za praćenje aktivnosti. </w:t>
      </w:r>
      <w:proofErr w:type="gramStart"/>
      <w:r w:rsidRPr="00C613A5">
        <w:rPr>
          <w:lang w:val="en-US"/>
        </w:rPr>
        <w:t>Komunikacija s korisnicima odvija se putem digitalnih kanala, no evidencije i obračuni često se vode ručno.</w:t>
      </w:r>
      <w:proofErr w:type="gramEnd"/>
      <w:r w:rsidRPr="00C613A5">
        <w:rPr>
          <w:lang w:val="en-US"/>
        </w:rPr>
        <w:t xml:space="preserve"> </w:t>
      </w:r>
      <w:proofErr w:type="gramStart"/>
      <w:r w:rsidRPr="00C613A5">
        <w:rPr>
          <w:lang w:val="en-US"/>
        </w:rPr>
        <w:t>Programi za obračun uplata i Excel su glavni alati u uporabi.</w:t>
      </w:r>
      <w:proofErr w:type="gramEnd"/>
    </w:p>
    <w:p w14:paraId="62E83022" w14:textId="77777777" w:rsidR="00BD316F" w:rsidRDefault="00CC48AF" w:rsidP="00BD316F">
      <w:pPr>
        <w:pStyle w:val="Heading3"/>
      </w:pPr>
      <w:r>
        <w:t xml:space="preserve">Organizacija </w:t>
      </w:r>
      <w:r w:rsidR="00D929E3">
        <w:t>koja koristi sustav</w:t>
      </w:r>
    </w:p>
    <w:p w14:paraId="4CCE8EAF" w14:textId="77777777" w:rsidR="00C613A5" w:rsidRPr="00C613A5" w:rsidRDefault="00C613A5" w:rsidP="00C613A5">
      <w:pPr>
        <w:spacing w:before="100" w:beforeAutospacing="1" w:after="100" w:afterAutospacing="1"/>
        <w:jc w:val="both"/>
        <w:rPr>
          <w:lang w:val="en-US"/>
        </w:rPr>
      </w:pPr>
      <w:proofErr w:type="gramStart"/>
      <w:r w:rsidRPr="00C613A5">
        <w:rPr>
          <w:lang w:val="en-US"/>
        </w:rPr>
        <w:t>Trenutni sustav koriste administrativno osoblje, treneri, voditelji sektora i uprava kluba.</w:t>
      </w:r>
      <w:proofErr w:type="gramEnd"/>
      <w:r w:rsidRPr="00C613A5">
        <w:rPr>
          <w:lang w:val="en-US"/>
        </w:rPr>
        <w:t xml:space="preserve"> </w:t>
      </w:r>
      <w:proofErr w:type="gramStart"/>
      <w:r w:rsidRPr="00C613A5">
        <w:rPr>
          <w:lang w:val="en-US"/>
        </w:rPr>
        <w:t>Budući informacijski sustav trebao bi omogućiti različite razine pristupa i uloga unutar sustava kako bi se podržale sve funkcije kluba.</w:t>
      </w:r>
      <w:proofErr w:type="gramEnd"/>
    </w:p>
    <w:p w14:paraId="3E23F77D" w14:textId="77777777" w:rsidR="00BD316F" w:rsidRDefault="001E53A0" w:rsidP="00BD316F">
      <w:pPr>
        <w:pStyle w:val="Heading2"/>
      </w:pPr>
      <w:r>
        <w:t>Ciljevi sustava</w:t>
      </w:r>
    </w:p>
    <w:p w14:paraId="1FFC613C" w14:textId="77777777" w:rsidR="00C613A5" w:rsidRPr="00C613A5" w:rsidRDefault="00C613A5" w:rsidP="00C613A5">
      <w:pPr>
        <w:spacing w:before="100" w:beforeAutospacing="1" w:after="100" w:afterAutospacing="1"/>
        <w:jc w:val="both"/>
        <w:rPr>
          <w:lang w:val="en-US"/>
        </w:rPr>
      </w:pPr>
      <w:proofErr w:type="gramStart"/>
      <w:r w:rsidRPr="00C613A5">
        <w:rPr>
          <w:lang w:val="en-US"/>
        </w:rPr>
        <w:t>Ciljevi predloženog informacijskog sustava uključuju digitalizaciju poslovanja sportskog kluba radi povećanja učinkovitosti, bolje koordinacije treninga, točnijeg praćenja članstva i automatizacije financijskih procesa.</w:t>
      </w:r>
      <w:proofErr w:type="gramEnd"/>
      <w:r w:rsidRPr="00C613A5">
        <w:rPr>
          <w:lang w:val="en-US"/>
        </w:rPr>
        <w:t xml:space="preserve"> Sustav </w:t>
      </w:r>
      <w:proofErr w:type="gramStart"/>
      <w:r w:rsidRPr="00C613A5">
        <w:rPr>
          <w:lang w:val="en-US"/>
        </w:rPr>
        <w:t>će</w:t>
      </w:r>
      <w:proofErr w:type="gramEnd"/>
      <w:r w:rsidRPr="00C613A5">
        <w:rPr>
          <w:lang w:val="en-US"/>
        </w:rPr>
        <w:t xml:space="preserve"> se postupno nadograđivati funkcionalnostima kao što su personalizirani rasporedi treninga, analitika prisutnosti i automatske obavijesti za članove.</w:t>
      </w:r>
    </w:p>
    <w:p w14:paraId="50A3E945" w14:textId="77777777" w:rsidR="00F76923" w:rsidRPr="00F76923" w:rsidRDefault="00F76923" w:rsidP="00F76923">
      <w:pPr>
        <w:ind w:left="720"/>
        <w:jc w:val="both"/>
        <w:rPr>
          <w:color w:val="000000" w:themeColor="text1"/>
        </w:rPr>
      </w:pPr>
    </w:p>
    <w:p w14:paraId="612DC18C" w14:textId="77777777" w:rsidR="001230AD" w:rsidRDefault="00B67240" w:rsidP="001230AD">
      <w:pPr>
        <w:pStyle w:val="Heading2"/>
      </w:pPr>
      <w:r>
        <w:t>Važna pitanja</w:t>
      </w:r>
    </w:p>
    <w:p w14:paraId="36911762" w14:textId="77777777" w:rsidR="00FC1625" w:rsidRPr="00FC1625" w:rsidRDefault="00FC1625" w:rsidP="00FC1625">
      <w:pPr>
        <w:spacing w:before="100" w:beforeAutospacing="1" w:after="100" w:afterAutospacing="1"/>
        <w:jc w:val="both"/>
        <w:rPr>
          <w:lang w:val="en-US"/>
        </w:rPr>
      </w:pPr>
      <w:r w:rsidRPr="00FC1625">
        <w:rPr>
          <w:lang w:val="en-US"/>
        </w:rPr>
        <w:t xml:space="preserve">U nastavku su navedena ključna pitanja koja mogu imati utjecaj </w:t>
      </w:r>
      <w:proofErr w:type="gramStart"/>
      <w:r w:rsidRPr="00FC1625">
        <w:rPr>
          <w:lang w:val="en-US"/>
        </w:rPr>
        <w:t>na</w:t>
      </w:r>
      <w:proofErr w:type="gramEnd"/>
      <w:r w:rsidRPr="00FC1625">
        <w:rPr>
          <w:lang w:val="en-US"/>
        </w:rPr>
        <w:t xml:space="preserve"> razvoj i operativnost sustava:</w:t>
      </w:r>
    </w:p>
    <w:p w14:paraId="773ADE71" w14:textId="0E3E7820" w:rsidR="00FC1625" w:rsidRPr="00FC1625" w:rsidRDefault="00FC1625" w:rsidP="001D0F2F">
      <w:pPr>
        <w:numPr>
          <w:ilvl w:val="0"/>
          <w:numId w:val="12"/>
        </w:numPr>
        <w:spacing w:before="100" w:beforeAutospacing="1" w:after="100" w:afterAutospacing="1"/>
        <w:jc w:val="both"/>
        <w:rPr>
          <w:lang w:val="en-US"/>
        </w:rPr>
      </w:pPr>
      <w:r w:rsidRPr="00FC1625">
        <w:rPr>
          <w:b/>
          <w:bCs/>
          <w:lang w:val="en-US"/>
        </w:rPr>
        <w:t>Korištenje baze podataka:</w:t>
      </w:r>
      <w:r w:rsidRPr="00FC1625">
        <w:rPr>
          <w:lang w:val="en-US"/>
        </w:rPr>
        <w:t xml:space="preserve"> Sustav </w:t>
      </w:r>
      <w:proofErr w:type="gramStart"/>
      <w:r w:rsidRPr="00FC1625">
        <w:rPr>
          <w:lang w:val="en-US"/>
        </w:rPr>
        <w:t>će</w:t>
      </w:r>
      <w:proofErr w:type="gramEnd"/>
      <w:r w:rsidRPr="00FC1625">
        <w:rPr>
          <w:lang w:val="en-US"/>
        </w:rPr>
        <w:t xml:space="preserve"> kor</w:t>
      </w:r>
      <w:r>
        <w:rPr>
          <w:lang w:val="en-US"/>
        </w:rPr>
        <w:t xml:space="preserve">istiti relacijsku bazu podataka </w:t>
      </w:r>
      <w:r w:rsidRPr="00FC1625">
        <w:rPr>
          <w:lang w:val="en-US"/>
        </w:rPr>
        <w:t>za pohranu informacija o članovima, trenerima, rasporedima i financijama. Ključni zahtjev je sigurna, integrirana i dosljedna pohrana podataka.</w:t>
      </w:r>
    </w:p>
    <w:p w14:paraId="28749F12" w14:textId="77777777" w:rsidR="00FC1625" w:rsidRPr="00FC1625" w:rsidRDefault="00FC1625" w:rsidP="001D0F2F">
      <w:pPr>
        <w:numPr>
          <w:ilvl w:val="0"/>
          <w:numId w:val="12"/>
        </w:numPr>
        <w:spacing w:before="100" w:beforeAutospacing="1" w:after="100" w:afterAutospacing="1"/>
        <w:jc w:val="both"/>
        <w:rPr>
          <w:lang w:val="en-US"/>
        </w:rPr>
      </w:pPr>
      <w:r w:rsidRPr="00FC1625">
        <w:rPr>
          <w:b/>
          <w:bCs/>
          <w:lang w:val="en-US"/>
        </w:rPr>
        <w:t>Pristup i dohvat informacija:</w:t>
      </w:r>
      <w:r w:rsidRPr="00FC1625">
        <w:rPr>
          <w:lang w:val="en-US"/>
        </w:rPr>
        <w:t xml:space="preserve"> Omogućit </w:t>
      </w:r>
      <w:proofErr w:type="gramStart"/>
      <w:r w:rsidRPr="00FC1625">
        <w:rPr>
          <w:lang w:val="en-US"/>
        </w:rPr>
        <w:t>će</w:t>
      </w:r>
      <w:proofErr w:type="gramEnd"/>
      <w:r w:rsidRPr="00FC1625">
        <w:rPr>
          <w:lang w:val="en-US"/>
        </w:rPr>
        <w:t xml:space="preserve"> se pristup sustavu putem web i mobilnog sučelja, uz mogućnost pretrage i filtriranja podataka o članovima, terminima i uplatama. Bit </w:t>
      </w:r>
      <w:proofErr w:type="gramStart"/>
      <w:r w:rsidRPr="00FC1625">
        <w:rPr>
          <w:lang w:val="en-US"/>
        </w:rPr>
        <w:t>će</w:t>
      </w:r>
      <w:proofErr w:type="gramEnd"/>
      <w:r w:rsidRPr="00FC1625">
        <w:rPr>
          <w:lang w:val="en-US"/>
        </w:rPr>
        <w:t xml:space="preserve"> definirane korisničke uloge s različitim razinama pristupa (npr. administratori, treneri, članovi).</w:t>
      </w:r>
    </w:p>
    <w:p w14:paraId="1D073F7F" w14:textId="77777777" w:rsidR="00FC1625" w:rsidRPr="00FC1625" w:rsidRDefault="00FC1625" w:rsidP="001D0F2F">
      <w:pPr>
        <w:numPr>
          <w:ilvl w:val="0"/>
          <w:numId w:val="12"/>
        </w:numPr>
        <w:spacing w:before="100" w:beforeAutospacing="1" w:after="100" w:afterAutospacing="1"/>
        <w:jc w:val="both"/>
        <w:rPr>
          <w:lang w:val="en-US"/>
        </w:rPr>
      </w:pPr>
      <w:r w:rsidRPr="00FC1625">
        <w:rPr>
          <w:b/>
          <w:bCs/>
          <w:lang w:val="en-US"/>
        </w:rPr>
        <w:lastRenderedPageBreak/>
        <w:t>Komunikacija podacima:</w:t>
      </w:r>
      <w:r w:rsidRPr="00FC1625">
        <w:rPr>
          <w:lang w:val="en-US"/>
        </w:rPr>
        <w:t xml:space="preserve"> Sustav mora omogućiti međusobnu povezanost funkcionalnosti (npr. povezanost rasporeda i financijskih podataka), kao i eventualnu integraciju s alatima za online plaćanje, evidenciju dolazaka i komunikaciju s članovima.</w:t>
      </w:r>
    </w:p>
    <w:p w14:paraId="3A1BA954" w14:textId="77777777" w:rsidR="00FC1625" w:rsidRPr="00FC1625" w:rsidRDefault="00FC1625" w:rsidP="001D0F2F">
      <w:pPr>
        <w:numPr>
          <w:ilvl w:val="0"/>
          <w:numId w:val="12"/>
        </w:numPr>
        <w:spacing w:before="100" w:beforeAutospacing="1" w:after="100" w:afterAutospacing="1"/>
        <w:jc w:val="both"/>
        <w:rPr>
          <w:lang w:val="en-US"/>
        </w:rPr>
      </w:pPr>
      <w:r w:rsidRPr="00FC1625">
        <w:rPr>
          <w:b/>
          <w:bCs/>
          <w:lang w:val="en-US"/>
        </w:rPr>
        <w:t>Sučelja sustava:</w:t>
      </w:r>
      <w:r w:rsidRPr="00FC1625">
        <w:rPr>
          <w:lang w:val="en-US"/>
        </w:rPr>
        <w:t xml:space="preserve"> Korisničko sučelje mora biti intuitivno i jednostavno za korištenje, prilagođeno osobama bez tehničkog predznanja. Posebna pažnja bit </w:t>
      </w:r>
      <w:proofErr w:type="gramStart"/>
      <w:r w:rsidRPr="00FC1625">
        <w:rPr>
          <w:lang w:val="en-US"/>
        </w:rPr>
        <w:t>će</w:t>
      </w:r>
      <w:proofErr w:type="gramEnd"/>
      <w:r w:rsidRPr="00FC1625">
        <w:rPr>
          <w:lang w:val="en-US"/>
        </w:rPr>
        <w:t xml:space="preserve"> posvećena preglednosti sučelja za administraciju, trenere i krajnje korisnike.</w:t>
      </w:r>
    </w:p>
    <w:p w14:paraId="523BCC36" w14:textId="77777777" w:rsidR="00FC1625" w:rsidRPr="00FC1625" w:rsidRDefault="00FC1625" w:rsidP="001D0F2F">
      <w:pPr>
        <w:numPr>
          <w:ilvl w:val="0"/>
          <w:numId w:val="12"/>
        </w:numPr>
        <w:spacing w:before="100" w:beforeAutospacing="1" w:after="100" w:afterAutospacing="1"/>
        <w:jc w:val="both"/>
        <w:rPr>
          <w:lang w:val="en-US"/>
        </w:rPr>
      </w:pPr>
      <w:r w:rsidRPr="00FC1625">
        <w:rPr>
          <w:b/>
          <w:bCs/>
          <w:lang w:val="en-US"/>
        </w:rPr>
        <w:t>Sigurnost i privatnost:</w:t>
      </w:r>
      <w:r w:rsidRPr="00FC1625">
        <w:rPr>
          <w:lang w:val="en-US"/>
        </w:rPr>
        <w:t xml:space="preserve"> Sustav </w:t>
      </w:r>
      <w:proofErr w:type="gramStart"/>
      <w:r w:rsidRPr="00FC1625">
        <w:rPr>
          <w:lang w:val="en-US"/>
        </w:rPr>
        <w:t>će</w:t>
      </w:r>
      <w:proofErr w:type="gramEnd"/>
      <w:r w:rsidRPr="00FC1625">
        <w:rPr>
          <w:lang w:val="en-US"/>
        </w:rPr>
        <w:t xml:space="preserve"> implementirati napredne mjere zaštite osobnih i financijskih podataka, uključujući autentifikaciju korisnika, enkripciju, sigurnosne kopije i usklađenost s GDPR regulativom.</w:t>
      </w:r>
    </w:p>
    <w:p w14:paraId="3A950188" w14:textId="77777777" w:rsidR="006B605C" w:rsidRDefault="006B605C" w:rsidP="00372CA4"/>
    <w:p w14:paraId="016895DA" w14:textId="77777777" w:rsidR="006B605C" w:rsidRDefault="006B605C" w:rsidP="006B605C">
      <w:pPr>
        <w:pStyle w:val="Heading2"/>
      </w:pPr>
      <w:r>
        <w:t>Pretpostavke i ograničenja</w:t>
      </w:r>
    </w:p>
    <w:p w14:paraId="3A13CE46" w14:textId="1B7D23D6" w:rsidR="000578D9" w:rsidRDefault="00C81B86" w:rsidP="00C81B86">
      <w:pPr>
        <w:jc w:val="both"/>
      </w:pPr>
      <w:r w:rsidRPr="00C81B86">
        <w:t>U ovom odjeljku navedene su glavne pretpostavke i ograničenja koja mogu utjecati na planiranje, razvoj i korištenje sustava:</w:t>
      </w:r>
    </w:p>
    <w:p w14:paraId="0FEF3D83" w14:textId="77777777" w:rsidR="00CF2331" w:rsidRPr="00CF2331" w:rsidRDefault="00CF2331" w:rsidP="001D0F2F">
      <w:pPr>
        <w:numPr>
          <w:ilvl w:val="0"/>
          <w:numId w:val="13"/>
        </w:numPr>
        <w:spacing w:before="100" w:beforeAutospacing="1" w:after="100" w:afterAutospacing="1"/>
        <w:jc w:val="both"/>
        <w:rPr>
          <w:lang w:val="en-US"/>
        </w:rPr>
      </w:pPr>
      <w:r w:rsidRPr="00CF2331">
        <w:rPr>
          <w:lang w:val="en-US"/>
        </w:rPr>
        <w:t xml:space="preserve">Sustav </w:t>
      </w:r>
      <w:proofErr w:type="gramStart"/>
      <w:r w:rsidRPr="00CF2331">
        <w:rPr>
          <w:lang w:val="en-US"/>
        </w:rPr>
        <w:t>će</w:t>
      </w:r>
      <w:proofErr w:type="gramEnd"/>
      <w:r w:rsidRPr="00CF2331">
        <w:rPr>
          <w:lang w:val="en-US"/>
        </w:rPr>
        <w:t xml:space="preserve"> biti redovito ažuriran kako bi bio u skladu s tehnološkim razvojem i specifičnostima rada sportskog kluba.</w:t>
      </w:r>
    </w:p>
    <w:p w14:paraId="681785A2" w14:textId="77777777" w:rsidR="00CF2331" w:rsidRPr="00CF2331" w:rsidRDefault="00CF2331" w:rsidP="001D0F2F">
      <w:pPr>
        <w:numPr>
          <w:ilvl w:val="0"/>
          <w:numId w:val="13"/>
        </w:numPr>
        <w:spacing w:before="100" w:beforeAutospacing="1" w:after="100" w:afterAutospacing="1"/>
        <w:jc w:val="both"/>
        <w:rPr>
          <w:lang w:val="en-US"/>
        </w:rPr>
      </w:pPr>
      <w:r w:rsidRPr="00CF2331">
        <w:rPr>
          <w:lang w:val="en-US"/>
        </w:rPr>
        <w:t xml:space="preserve">Planira se periodična evaluacija funkcionalnosti svaka tri do šest mjeseci, </w:t>
      </w:r>
      <w:proofErr w:type="gramStart"/>
      <w:r w:rsidRPr="00CF2331">
        <w:rPr>
          <w:lang w:val="en-US"/>
        </w:rPr>
        <w:t>na</w:t>
      </w:r>
      <w:proofErr w:type="gramEnd"/>
      <w:r w:rsidRPr="00CF2331">
        <w:rPr>
          <w:lang w:val="en-US"/>
        </w:rPr>
        <w:t xml:space="preserve"> temelju potreba korisnika.</w:t>
      </w:r>
    </w:p>
    <w:p w14:paraId="696E76C9" w14:textId="77777777" w:rsidR="00CF2331" w:rsidRPr="00CF2331" w:rsidRDefault="00CF2331" w:rsidP="001D0F2F">
      <w:pPr>
        <w:numPr>
          <w:ilvl w:val="0"/>
          <w:numId w:val="13"/>
        </w:numPr>
        <w:spacing w:before="100" w:beforeAutospacing="1" w:after="100" w:afterAutospacing="1"/>
        <w:jc w:val="both"/>
        <w:rPr>
          <w:lang w:val="en-US"/>
        </w:rPr>
      </w:pPr>
      <w:r w:rsidRPr="00CF2331">
        <w:rPr>
          <w:lang w:val="en-US"/>
        </w:rPr>
        <w:t xml:space="preserve">Sustav </w:t>
      </w:r>
      <w:proofErr w:type="gramStart"/>
      <w:r w:rsidRPr="00CF2331">
        <w:rPr>
          <w:lang w:val="en-US"/>
        </w:rPr>
        <w:t>će</w:t>
      </w:r>
      <w:proofErr w:type="gramEnd"/>
      <w:r w:rsidRPr="00CF2331">
        <w:rPr>
          <w:lang w:val="en-US"/>
        </w:rPr>
        <w:t xml:space="preserve"> biti kompatibilan s vanjskim aplikacijama za plaćanje, komunikaciju i eventualnim uređajima za provjeru pristupa.</w:t>
      </w:r>
    </w:p>
    <w:p w14:paraId="4DCFDC2E" w14:textId="77777777" w:rsidR="00CF2331" w:rsidRPr="00CF2331" w:rsidRDefault="00CF2331" w:rsidP="001D0F2F">
      <w:pPr>
        <w:numPr>
          <w:ilvl w:val="0"/>
          <w:numId w:val="13"/>
        </w:numPr>
        <w:spacing w:before="100" w:beforeAutospacing="1" w:after="100" w:afterAutospacing="1"/>
        <w:jc w:val="both"/>
        <w:rPr>
          <w:lang w:val="en-US"/>
        </w:rPr>
      </w:pPr>
      <w:r w:rsidRPr="00CF2331">
        <w:rPr>
          <w:lang w:val="en-US"/>
        </w:rPr>
        <w:t>Financijski troškovi uključuju licenciranje, održavanje, edukaciju osoblja i nadogradnju postojeće infrastrukture.</w:t>
      </w:r>
    </w:p>
    <w:p w14:paraId="3A3E9E6A" w14:textId="77777777" w:rsidR="00CF2331" w:rsidRPr="00CF2331" w:rsidRDefault="00CF2331" w:rsidP="001D0F2F">
      <w:pPr>
        <w:numPr>
          <w:ilvl w:val="0"/>
          <w:numId w:val="13"/>
        </w:numPr>
        <w:spacing w:before="100" w:beforeAutospacing="1" w:after="100" w:afterAutospacing="1"/>
        <w:jc w:val="both"/>
        <w:rPr>
          <w:lang w:val="en-US"/>
        </w:rPr>
      </w:pPr>
      <w:r w:rsidRPr="00CF2331">
        <w:rPr>
          <w:lang w:val="en-US"/>
        </w:rPr>
        <w:t xml:space="preserve">Postupno </w:t>
      </w:r>
      <w:proofErr w:type="gramStart"/>
      <w:r w:rsidRPr="00CF2331">
        <w:rPr>
          <w:lang w:val="en-US"/>
        </w:rPr>
        <w:t>će</w:t>
      </w:r>
      <w:proofErr w:type="gramEnd"/>
      <w:r w:rsidRPr="00CF2331">
        <w:rPr>
          <w:lang w:val="en-US"/>
        </w:rPr>
        <w:t xml:space="preserve"> se modernizirati postojeća oprema kako bi se omogućilo sigurno i učinkovito korištenje sustava.</w:t>
      </w:r>
    </w:p>
    <w:p w14:paraId="0F5009D9" w14:textId="77777777" w:rsidR="00CF2331" w:rsidRPr="00CF2331" w:rsidRDefault="00CF2331" w:rsidP="001D0F2F">
      <w:pPr>
        <w:numPr>
          <w:ilvl w:val="0"/>
          <w:numId w:val="13"/>
        </w:numPr>
        <w:spacing w:before="100" w:beforeAutospacing="1" w:after="100" w:afterAutospacing="1"/>
        <w:jc w:val="both"/>
        <w:rPr>
          <w:lang w:val="en-US"/>
        </w:rPr>
      </w:pPr>
      <w:r w:rsidRPr="00CF2331">
        <w:rPr>
          <w:lang w:val="en-US"/>
        </w:rPr>
        <w:t xml:space="preserve">Podaci i resursi bit </w:t>
      </w:r>
      <w:proofErr w:type="gramStart"/>
      <w:r w:rsidRPr="00CF2331">
        <w:rPr>
          <w:lang w:val="en-US"/>
        </w:rPr>
        <w:t>će</w:t>
      </w:r>
      <w:proofErr w:type="gramEnd"/>
      <w:r w:rsidRPr="00CF2331">
        <w:rPr>
          <w:lang w:val="en-US"/>
        </w:rPr>
        <w:t xml:space="preserve"> dostupni putem sigurnih mrežnih veza, uz visoku razinu pouzdanosti i zaštite privatnosti članova i poslovanja.</w:t>
      </w:r>
    </w:p>
    <w:p w14:paraId="1461303A" w14:textId="77777777" w:rsidR="00C81B86" w:rsidRDefault="00C81B86" w:rsidP="00C81B86">
      <w:pPr>
        <w:jc w:val="both"/>
      </w:pPr>
    </w:p>
    <w:p w14:paraId="0C968C4C" w14:textId="77777777" w:rsidR="00CF2331" w:rsidRDefault="00CF2331" w:rsidP="00C81B86">
      <w:pPr>
        <w:jc w:val="both"/>
      </w:pPr>
    </w:p>
    <w:p w14:paraId="0690F782" w14:textId="77777777" w:rsidR="00CF2331" w:rsidRDefault="00CF2331" w:rsidP="00C81B86">
      <w:pPr>
        <w:jc w:val="both"/>
      </w:pPr>
    </w:p>
    <w:p w14:paraId="0273FD0A" w14:textId="77777777" w:rsidR="00CF2331" w:rsidRDefault="00CF2331" w:rsidP="00C81B86">
      <w:pPr>
        <w:jc w:val="both"/>
      </w:pPr>
    </w:p>
    <w:p w14:paraId="36BF0EB3" w14:textId="77777777" w:rsidR="00CF2331" w:rsidRDefault="00CF2331" w:rsidP="00C81B86">
      <w:pPr>
        <w:jc w:val="both"/>
      </w:pPr>
    </w:p>
    <w:p w14:paraId="5AA3A6FE" w14:textId="77777777" w:rsidR="00CF2331" w:rsidRDefault="00CF2331" w:rsidP="00C81B86">
      <w:pPr>
        <w:jc w:val="both"/>
      </w:pPr>
    </w:p>
    <w:p w14:paraId="534A576E" w14:textId="77777777" w:rsidR="00CF2331" w:rsidRDefault="00CF2331" w:rsidP="00C81B86">
      <w:pPr>
        <w:jc w:val="both"/>
      </w:pPr>
    </w:p>
    <w:p w14:paraId="66090C26" w14:textId="77777777" w:rsidR="00CF2331" w:rsidRDefault="00CF2331" w:rsidP="00C81B86">
      <w:pPr>
        <w:jc w:val="both"/>
      </w:pPr>
    </w:p>
    <w:p w14:paraId="0423EAF2" w14:textId="77777777" w:rsidR="00CF2331" w:rsidRDefault="00CF2331" w:rsidP="00C81B86">
      <w:pPr>
        <w:jc w:val="both"/>
      </w:pPr>
    </w:p>
    <w:p w14:paraId="70F8F0EC" w14:textId="77777777" w:rsidR="00CF2331" w:rsidRDefault="00CF2331" w:rsidP="00C81B86">
      <w:pPr>
        <w:jc w:val="both"/>
      </w:pPr>
    </w:p>
    <w:p w14:paraId="193F719E" w14:textId="77777777" w:rsidR="00CF2331" w:rsidRDefault="00CF2331" w:rsidP="00C81B86">
      <w:pPr>
        <w:jc w:val="both"/>
      </w:pPr>
    </w:p>
    <w:p w14:paraId="47B67E88" w14:textId="77777777" w:rsidR="00CF2331" w:rsidRDefault="00CF2331" w:rsidP="00C81B86">
      <w:pPr>
        <w:jc w:val="both"/>
      </w:pPr>
    </w:p>
    <w:p w14:paraId="3F210E5C" w14:textId="77777777" w:rsidR="00CF2331" w:rsidRDefault="00CF2331" w:rsidP="00C81B86">
      <w:pPr>
        <w:jc w:val="both"/>
      </w:pPr>
    </w:p>
    <w:p w14:paraId="24DD191D" w14:textId="77777777" w:rsidR="006B605C" w:rsidRDefault="006B605C" w:rsidP="006B605C">
      <w:pPr>
        <w:pStyle w:val="Heading1"/>
      </w:pPr>
      <w:r>
        <w:lastRenderedPageBreak/>
        <w:t xml:space="preserve">Alternative </w:t>
      </w:r>
    </w:p>
    <w:p w14:paraId="3C5888C2" w14:textId="25FCC067" w:rsidR="00937E88" w:rsidRPr="00937E88" w:rsidRDefault="00937E88" w:rsidP="00937E88">
      <w:pPr>
        <w:spacing w:before="100" w:beforeAutospacing="1" w:after="100" w:afterAutospacing="1"/>
        <w:jc w:val="both"/>
        <w:rPr>
          <w:lang w:val="en-US"/>
        </w:rPr>
      </w:pPr>
      <w:proofErr w:type="gramStart"/>
      <w:r w:rsidRPr="00937E88">
        <w:rPr>
          <w:lang w:val="en-US"/>
        </w:rPr>
        <w:t>U ovom poglavlju analiziraju se tri moguće opcije za razvoj informacijsk</w:t>
      </w:r>
      <w:r>
        <w:rPr>
          <w:lang w:val="en-US"/>
        </w:rPr>
        <w:t>og sustava sportskog kluba</w:t>
      </w:r>
      <w:r w:rsidRPr="00937E88">
        <w:rPr>
          <w:lang w:val="en-US"/>
        </w:rPr>
        <w:t>.</w:t>
      </w:r>
      <w:proofErr w:type="gramEnd"/>
      <w:r w:rsidRPr="00937E88">
        <w:rPr>
          <w:lang w:val="en-US"/>
        </w:rPr>
        <w:t xml:space="preserve"> Svaka alternativa opisuje tehničke karakteristike, prednosti i nedostatke, </w:t>
      </w:r>
      <w:proofErr w:type="gramStart"/>
      <w:r w:rsidRPr="00937E88">
        <w:rPr>
          <w:lang w:val="en-US"/>
        </w:rPr>
        <w:t>te</w:t>
      </w:r>
      <w:proofErr w:type="gramEnd"/>
      <w:r w:rsidRPr="00937E88">
        <w:rPr>
          <w:lang w:val="en-US"/>
        </w:rPr>
        <w:t xml:space="preserve"> se uspoređuju u svrhu odabira najprikladnijeg rješenja.</w:t>
      </w:r>
    </w:p>
    <w:p w14:paraId="21CF3C34" w14:textId="6C9692EA" w:rsidR="00355FC5" w:rsidRDefault="006F5BA3" w:rsidP="00355FC5">
      <w:pPr>
        <w:pStyle w:val="Heading2"/>
      </w:pPr>
      <w:r>
        <w:t>Alternativa 1</w:t>
      </w:r>
      <w:r w:rsidR="00477DE6">
        <w:t xml:space="preserve">: </w:t>
      </w:r>
      <w:r w:rsidR="00352FF3" w:rsidRPr="00352FF3">
        <w:t xml:space="preserve">Nadogradnja </w:t>
      </w:r>
      <w:r w:rsidR="00352FF3">
        <w:t>p</w:t>
      </w:r>
      <w:r w:rsidR="00352FF3" w:rsidRPr="00352FF3">
        <w:t xml:space="preserve">ostojećeg </w:t>
      </w:r>
      <w:r w:rsidR="00352FF3">
        <w:t>s</w:t>
      </w:r>
      <w:r w:rsidR="00352FF3" w:rsidRPr="00352FF3">
        <w:t>ustav</w:t>
      </w:r>
      <w:r w:rsidR="00352FF3">
        <w:t>a</w:t>
      </w:r>
    </w:p>
    <w:p w14:paraId="26455A2E" w14:textId="77777777" w:rsidR="00355FC5" w:rsidRDefault="00355FC5" w:rsidP="00E55186">
      <w:pPr>
        <w:pStyle w:val="Heading3"/>
        <w:jc w:val="both"/>
      </w:pPr>
      <w:r>
        <w:t>Opis</w:t>
      </w:r>
    </w:p>
    <w:p w14:paraId="3B7C6FCE" w14:textId="77777777" w:rsidR="00937E88" w:rsidRPr="00937E88" w:rsidRDefault="00937E88" w:rsidP="00937E88">
      <w:pPr>
        <w:spacing w:before="100" w:beforeAutospacing="1" w:after="100" w:afterAutospacing="1"/>
        <w:jc w:val="both"/>
        <w:rPr>
          <w:lang w:val="en-US"/>
        </w:rPr>
      </w:pPr>
      <w:proofErr w:type="gramStart"/>
      <w:r w:rsidRPr="00937E88">
        <w:rPr>
          <w:lang w:val="en-US"/>
        </w:rPr>
        <w:t>Nadogradnja trenutno korištenih alata (poput Excel tablica) uključivala bi dodavanje funkcionalnosti za automatizaciju evidencije članova, rasporeda treninga i uplata, bez potrebe za izradom potpuno novog sustava.</w:t>
      </w:r>
      <w:proofErr w:type="gramEnd"/>
      <w:r w:rsidRPr="00937E88">
        <w:rPr>
          <w:lang w:val="en-US"/>
        </w:rPr>
        <w:t xml:space="preserve"> </w:t>
      </w:r>
      <w:proofErr w:type="gramStart"/>
      <w:r w:rsidRPr="00937E88">
        <w:rPr>
          <w:lang w:val="en-US"/>
        </w:rPr>
        <w:t>Ova alternativa bi koristila postojeću infrastrukturu uz minimalne izmjene.</w:t>
      </w:r>
      <w:proofErr w:type="gramEnd"/>
    </w:p>
    <w:p w14:paraId="0DEC2FC5" w14:textId="77777777" w:rsidR="00E00F90" w:rsidRDefault="00E00F90" w:rsidP="00352FF3">
      <w:pPr>
        <w:jc w:val="both"/>
      </w:pPr>
    </w:p>
    <w:p w14:paraId="38F14D3E" w14:textId="556FD109" w:rsidR="00E00F90" w:rsidRDefault="00937E88" w:rsidP="00352FF3">
      <w:pPr>
        <w:pStyle w:val="Heading3"/>
        <w:jc w:val="both"/>
      </w:pPr>
      <w:r>
        <w:t xml:space="preserve">Prednosti i </w:t>
      </w:r>
      <w:r w:rsidR="00E00F90">
        <w:t>ne</w:t>
      </w:r>
      <w:r>
        <w:t>dostaci</w:t>
      </w:r>
    </w:p>
    <w:p w14:paraId="01020449" w14:textId="67F15F86" w:rsidR="00937E88" w:rsidRPr="00937E88" w:rsidRDefault="00937E88" w:rsidP="00937E88">
      <w:pPr>
        <w:spacing w:before="100" w:beforeAutospacing="1" w:after="100" w:afterAutospacing="1"/>
        <w:jc w:val="both"/>
        <w:rPr>
          <w:lang w:val="en-US"/>
        </w:rPr>
      </w:pPr>
      <w:r w:rsidRPr="00937E88">
        <w:rPr>
          <w:lang w:val="en-US"/>
        </w:rPr>
        <w:t>Prednosti:</w:t>
      </w:r>
    </w:p>
    <w:p w14:paraId="456B2555" w14:textId="77777777" w:rsidR="00937E88" w:rsidRPr="00937E88" w:rsidRDefault="00937E88" w:rsidP="001D0F2F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n-US"/>
        </w:rPr>
      </w:pPr>
      <w:r w:rsidRPr="00937E88">
        <w:rPr>
          <w:lang w:val="en-US"/>
        </w:rPr>
        <w:t>Niski troškovi implementacije</w:t>
      </w:r>
    </w:p>
    <w:p w14:paraId="3A840C4A" w14:textId="77777777" w:rsidR="00937E88" w:rsidRPr="00937E88" w:rsidRDefault="00937E88" w:rsidP="001D0F2F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n-US"/>
        </w:rPr>
      </w:pPr>
      <w:r w:rsidRPr="00937E88">
        <w:rPr>
          <w:lang w:val="en-US"/>
        </w:rPr>
        <w:t>Brza i jednostavna primjena</w:t>
      </w:r>
    </w:p>
    <w:p w14:paraId="76D85316" w14:textId="77777777" w:rsidR="00937E88" w:rsidRPr="00937E88" w:rsidRDefault="00937E88" w:rsidP="001D0F2F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n-US"/>
        </w:rPr>
      </w:pPr>
      <w:r w:rsidRPr="00937E88">
        <w:rPr>
          <w:lang w:val="en-US"/>
        </w:rPr>
        <w:t>Manje potrebe za edukacijom korisnika</w:t>
      </w:r>
    </w:p>
    <w:p w14:paraId="63F87BE2" w14:textId="77777777" w:rsidR="00937E88" w:rsidRPr="00937E88" w:rsidRDefault="00937E88" w:rsidP="00937E88">
      <w:pPr>
        <w:spacing w:before="100" w:beforeAutospacing="1" w:after="100" w:afterAutospacing="1"/>
        <w:jc w:val="both"/>
        <w:rPr>
          <w:lang w:val="en-US"/>
        </w:rPr>
      </w:pPr>
      <w:r w:rsidRPr="00937E88">
        <w:rPr>
          <w:lang w:val="en-US"/>
        </w:rPr>
        <w:t>Nedostaci:</w:t>
      </w:r>
    </w:p>
    <w:p w14:paraId="4EB587E9" w14:textId="77777777" w:rsidR="00937E88" w:rsidRPr="00937E88" w:rsidRDefault="00937E88" w:rsidP="001D0F2F">
      <w:pPr>
        <w:numPr>
          <w:ilvl w:val="0"/>
          <w:numId w:val="15"/>
        </w:numPr>
        <w:spacing w:before="100" w:beforeAutospacing="1" w:after="100" w:afterAutospacing="1"/>
        <w:jc w:val="both"/>
        <w:rPr>
          <w:lang w:val="en-US"/>
        </w:rPr>
      </w:pPr>
      <w:r w:rsidRPr="00937E88">
        <w:rPr>
          <w:lang w:val="en-US"/>
        </w:rPr>
        <w:t>Ograničenja u pogledu funkcionalnosti i skalabilnosti</w:t>
      </w:r>
    </w:p>
    <w:p w14:paraId="252BC452" w14:textId="77777777" w:rsidR="00937E88" w:rsidRPr="00937E88" w:rsidRDefault="00937E88" w:rsidP="001D0F2F">
      <w:pPr>
        <w:numPr>
          <w:ilvl w:val="0"/>
          <w:numId w:val="15"/>
        </w:numPr>
        <w:spacing w:before="100" w:beforeAutospacing="1" w:after="100" w:afterAutospacing="1"/>
        <w:jc w:val="both"/>
        <w:rPr>
          <w:lang w:val="en-US"/>
        </w:rPr>
      </w:pPr>
      <w:r w:rsidRPr="00937E88">
        <w:rPr>
          <w:lang w:val="en-US"/>
        </w:rPr>
        <w:t>Veća ovisnost o postojećim alatima</w:t>
      </w:r>
    </w:p>
    <w:p w14:paraId="1B174CFE" w14:textId="77777777" w:rsidR="00937E88" w:rsidRPr="00937E88" w:rsidRDefault="00937E88" w:rsidP="001D0F2F">
      <w:pPr>
        <w:numPr>
          <w:ilvl w:val="0"/>
          <w:numId w:val="15"/>
        </w:numPr>
        <w:spacing w:before="100" w:beforeAutospacing="1" w:after="100" w:afterAutospacing="1"/>
        <w:jc w:val="both"/>
        <w:rPr>
          <w:lang w:val="en-US"/>
        </w:rPr>
      </w:pPr>
      <w:r w:rsidRPr="00937E88">
        <w:rPr>
          <w:lang w:val="en-US"/>
        </w:rPr>
        <w:t>Mogući problemi s integracijom dodatnih modula i sigurnošću</w:t>
      </w:r>
    </w:p>
    <w:p w14:paraId="4860D539" w14:textId="65F91C22" w:rsidR="00E55186" w:rsidRDefault="00E55186" w:rsidP="00E55186">
      <w:pPr>
        <w:pStyle w:val="Heading2"/>
      </w:pPr>
      <w:r>
        <w:t xml:space="preserve">Alternativa 2: </w:t>
      </w:r>
      <w:r w:rsidR="00352FF3" w:rsidRPr="00352FF3">
        <w:t>Izrada vlastitog softverskog rješenj</w:t>
      </w:r>
      <w:r w:rsidR="00352FF3">
        <w:t>a</w:t>
      </w:r>
    </w:p>
    <w:p w14:paraId="409EFE80" w14:textId="0CB78D3F" w:rsidR="00E55186" w:rsidRDefault="00E55186" w:rsidP="00E55186">
      <w:pPr>
        <w:pStyle w:val="Heading3"/>
      </w:pPr>
      <w:r>
        <w:t>Opis</w:t>
      </w:r>
    </w:p>
    <w:p w14:paraId="56643626" w14:textId="77777777" w:rsidR="00937E88" w:rsidRPr="00937E88" w:rsidRDefault="00937E88" w:rsidP="00937E88">
      <w:pPr>
        <w:spacing w:before="100" w:beforeAutospacing="1" w:after="100" w:afterAutospacing="1"/>
        <w:jc w:val="both"/>
        <w:rPr>
          <w:lang w:val="en-US"/>
        </w:rPr>
      </w:pPr>
      <w:proofErr w:type="gramStart"/>
      <w:r w:rsidRPr="00937E88">
        <w:rPr>
          <w:lang w:val="en-US"/>
        </w:rPr>
        <w:t>Razvoj vlastite web aplikacije omogućio bi potpunu prilagodbu specifičnim potrebama sportskog kluba.</w:t>
      </w:r>
      <w:proofErr w:type="gramEnd"/>
      <w:r w:rsidRPr="00937E88">
        <w:rPr>
          <w:lang w:val="en-US"/>
        </w:rPr>
        <w:t xml:space="preserve"> </w:t>
      </w:r>
      <w:proofErr w:type="gramStart"/>
      <w:r w:rsidRPr="00937E88">
        <w:rPr>
          <w:lang w:val="en-US"/>
        </w:rPr>
        <w:t>Sustav bi uključivao module za članstvo, treninge, financije, izvještavanje i obavijesti, s mogućnošću budućeg proširivanja.</w:t>
      </w:r>
      <w:proofErr w:type="gramEnd"/>
    </w:p>
    <w:p w14:paraId="7E46555A" w14:textId="03299C01" w:rsidR="00E55186" w:rsidRDefault="00937E88" w:rsidP="00352FF3">
      <w:pPr>
        <w:pStyle w:val="Heading3"/>
        <w:jc w:val="both"/>
      </w:pPr>
      <w:r>
        <w:t>Prednosti i nedostaci</w:t>
      </w:r>
    </w:p>
    <w:p w14:paraId="191DB340" w14:textId="77777777" w:rsidR="00937E88" w:rsidRPr="00937E88" w:rsidRDefault="00937E88" w:rsidP="00937E88">
      <w:pPr>
        <w:spacing w:before="100" w:beforeAutospacing="1" w:after="100" w:afterAutospacing="1"/>
        <w:rPr>
          <w:lang w:val="en-US"/>
        </w:rPr>
      </w:pPr>
      <w:r w:rsidRPr="00937E88">
        <w:rPr>
          <w:lang w:val="en-US"/>
        </w:rPr>
        <w:t>Prednosti:</w:t>
      </w:r>
    </w:p>
    <w:p w14:paraId="2372673B" w14:textId="77777777" w:rsidR="00937E88" w:rsidRPr="00937E88" w:rsidRDefault="00937E88" w:rsidP="001D0F2F">
      <w:pPr>
        <w:numPr>
          <w:ilvl w:val="0"/>
          <w:numId w:val="16"/>
        </w:numPr>
        <w:spacing w:before="100" w:beforeAutospacing="1" w:after="100" w:afterAutospacing="1"/>
        <w:rPr>
          <w:lang w:val="en-US"/>
        </w:rPr>
      </w:pPr>
      <w:r w:rsidRPr="00937E88">
        <w:rPr>
          <w:lang w:val="en-US"/>
        </w:rPr>
        <w:t>Prilagodba funkcionalnosti prema potrebama korisnika</w:t>
      </w:r>
    </w:p>
    <w:p w14:paraId="76EF191F" w14:textId="77777777" w:rsidR="00937E88" w:rsidRPr="00937E88" w:rsidRDefault="00937E88" w:rsidP="001D0F2F">
      <w:pPr>
        <w:numPr>
          <w:ilvl w:val="0"/>
          <w:numId w:val="16"/>
        </w:numPr>
        <w:spacing w:before="100" w:beforeAutospacing="1" w:after="100" w:afterAutospacing="1"/>
        <w:rPr>
          <w:lang w:val="en-US"/>
        </w:rPr>
      </w:pPr>
      <w:r w:rsidRPr="00937E88">
        <w:rPr>
          <w:lang w:val="en-US"/>
        </w:rPr>
        <w:t>Visoka razina kontrole nad sigurnošću i privatnošću</w:t>
      </w:r>
    </w:p>
    <w:p w14:paraId="4DA3C088" w14:textId="77777777" w:rsidR="00937E88" w:rsidRPr="00937E88" w:rsidRDefault="00937E88" w:rsidP="001D0F2F">
      <w:pPr>
        <w:numPr>
          <w:ilvl w:val="0"/>
          <w:numId w:val="16"/>
        </w:numPr>
        <w:spacing w:before="100" w:beforeAutospacing="1" w:after="100" w:afterAutospacing="1"/>
        <w:rPr>
          <w:lang w:val="en-US"/>
        </w:rPr>
      </w:pPr>
      <w:r w:rsidRPr="00937E88">
        <w:rPr>
          <w:lang w:val="en-US"/>
        </w:rPr>
        <w:t>Skalabilnost i fleksibilnost razvoja</w:t>
      </w:r>
    </w:p>
    <w:p w14:paraId="1E1E0E6E" w14:textId="77777777" w:rsidR="00937E88" w:rsidRPr="00937E88" w:rsidRDefault="00937E88" w:rsidP="00937E88">
      <w:pPr>
        <w:spacing w:before="100" w:beforeAutospacing="1" w:after="100" w:afterAutospacing="1"/>
        <w:rPr>
          <w:lang w:val="en-US"/>
        </w:rPr>
      </w:pPr>
      <w:r w:rsidRPr="00937E88">
        <w:rPr>
          <w:lang w:val="en-US"/>
        </w:rPr>
        <w:t>Nedostaci:</w:t>
      </w:r>
    </w:p>
    <w:p w14:paraId="021C5075" w14:textId="77777777" w:rsidR="00937E88" w:rsidRPr="00937E88" w:rsidRDefault="00937E88" w:rsidP="001D0F2F">
      <w:pPr>
        <w:numPr>
          <w:ilvl w:val="0"/>
          <w:numId w:val="17"/>
        </w:numPr>
        <w:spacing w:before="100" w:beforeAutospacing="1" w:after="100" w:afterAutospacing="1"/>
        <w:rPr>
          <w:lang w:val="en-US"/>
        </w:rPr>
      </w:pPr>
      <w:r w:rsidRPr="00937E88">
        <w:rPr>
          <w:lang w:val="en-US"/>
        </w:rPr>
        <w:t>Viši početni troškovi</w:t>
      </w:r>
    </w:p>
    <w:p w14:paraId="1347385A" w14:textId="77777777" w:rsidR="00937E88" w:rsidRPr="00937E88" w:rsidRDefault="00937E88" w:rsidP="001D0F2F">
      <w:pPr>
        <w:numPr>
          <w:ilvl w:val="0"/>
          <w:numId w:val="17"/>
        </w:numPr>
        <w:spacing w:before="100" w:beforeAutospacing="1" w:after="100" w:afterAutospacing="1"/>
        <w:rPr>
          <w:lang w:val="en-US"/>
        </w:rPr>
      </w:pPr>
      <w:r w:rsidRPr="00937E88">
        <w:rPr>
          <w:lang w:val="en-US"/>
        </w:rPr>
        <w:lastRenderedPageBreak/>
        <w:t>Duže vrijeme razvoja i implementacije</w:t>
      </w:r>
    </w:p>
    <w:p w14:paraId="2E498FBE" w14:textId="77777777" w:rsidR="00937E88" w:rsidRPr="00937E88" w:rsidRDefault="00937E88" w:rsidP="001D0F2F">
      <w:pPr>
        <w:numPr>
          <w:ilvl w:val="0"/>
          <w:numId w:val="17"/>
        </w:numPr>
        <w:spacing w:before="100" w:beforeAutospacing="1" w:after="100" w:afterAutospacing="1"/>
        <w:rPr>
          <w:lang w:val="en-US"/>
        </w:rPr>
      </w:pPr>
      <w:r w:rsidRPr="00937E88">
        <w:rPr>
          <w:lang w:val="en-US"/>
        </w:rPr>
        <w:t>Potreba za stalnim tehničkim održavanjem</w:t>
      </w:r>
    </w:p>
    <w:p w14:paraId="2F1F94A0" w14:textId="77777777" w:rsidR="00E55186" w:rsidRDefault="00E55186" w:rsidP="00F47961">
      <w:pPr>
        <w:jc w:val="both"/>
      </w:pPr>
    </w:p>
    <w:p w14:paraId="4166D51B" w14:textId="214C6CA7" w:rsidR="00F47961" w:rsidRDefault="00F47961" w:rsidP="006A152A">
      <w:pPr>
        <w:pStyle w:val="Heading2"/>
        <w:jc w:val="both"/>
      </w:pPr>
      <w:r>
        <w:t>Alternativa 3: Nabava gotovog softverskog rješenja</w:t>
      </w:r>
    </w:p>
    <w:p w14:paraId="3636BA14" w14:textId="36B2444F" w:rsidR="00F47961" w:rsidRDefault="00F47961" w:rsidP="006A152A">
      <w:pPr>
        <w:pStyle w:val="Heading3"/>
        <w:jc w:val="both"/>
      </w:pPr>
      <w:r>
        <w:t>Opis</w:t>
      </w:r>
    </w:p>
    <w:p w14:paraId="78609D0E" w14:textId="77777777" w:rsidR="00937E88" w:rsidRPr="00937E88" w:rsidRDefault="00937E88" w:rsidP="00937E88">
      <w:pPr>
        <w:spacing w:before="100" w:beforeAutospacing="1" w:after="100" w:afterAutospacing="1"/>
        <w:jc w:val="both"/>
        <w:rPr>
          <w:lang w:val="en-US"/>
        </w:rPr>
      </w:pPr>
      <w:proofErr w:type="gramStart"/>
      <w:r w:rsidRPr="00937E88">
        <w:rPr>
          <w:lang w:val="en-US"/>
        </w:rPr>
        <w:t>Kupnja licence za komercijalni softver koji već nudi funkcionalnosti potrebne sportskom klubu (npr. upravljanje članstvom, treninzima i financijama).</w:t>
      </w:r>
      <w:proofErr w:type="gramEnd"/>
      <w:r w:rsidRPr="00937E88">
        <w:rPr>
          <w:lang w:val="en-US"/>
        </w:rPr>
        <w:t xml:space="preserve"> Takvi sustavi se često nude kao SaaS rješenja s podrškom i redovitim ažuriranjima</w:t>
      </w:r>
    </w:p>
    <w:p w14:paraId="62D31E66" w14:textId="77777777" w:rsidR="00F47961" w:rsidRDefault="00F47961" w:rsidP="006A152A">
      <w:pPr>
        <w:jc w:val="both"/>
      </w:pPr>
    </w:p>
    <w:p w14:paraId="7AEB6D60" w14:textId="578C498A" w:rsidR="00F47961" w:rsidRDefault="00937E88" w:rsidP="006A152A">
      <w:pPr>
        <w:pStyle w:val="Heading3"/>
        <w:jc w:val="both"/>
      </w:pPr>
      <w:r>
        <w:t>Prednosti i n</w:t>
      </w:r>
      <w:r w:rsidR="00F47961">
        <w:t>e</w:t>
      </w:r>
      <w:r>
        <w:t>dostaci</w:t>
      </w:r>
    </w:p>
    <w:p w14:paraId="7F389DA4" w14:textId="77777777" w:rsidR="00937E88" w:rsidRPr="00937E88" w:rsidRDefault="00937E88" w:rsidP="00937E88">
      <w:pPr>
        <w:spacing w:before="100" w:beforeAutospacing="1" w:after="100" w:afterAutospacing="1"/>
        <w:jc w:val="both"/>
        <w:rPr>
          <w:lang w:val="en-US"/>
        </w:rPr>
      </w:pPr>
      <w:r w:rsidRPr="00937E88">
        <w:rPr>
          <w:lang w:val="en-US"/>
        </w:rPr>
        <w:t>Prednosti:</w:t>
      </w:r>
    </w:p>
    <w:p w14:paraId="3A04A5FF" w14:textId="77777777" w:rsidR="00937E88" w:rsidRPr="00937E88" w:rsidRDefault="00937E88" w:rsidP="001D0F2F">
      <w:pPr>
        <w:numPr>
          <w:ilvl w:val="0"/>
          <w:numId w:val="18"/>
        </w:numPr>
        <w:spacing w:before="100" w:beforeAutospacing="1" w:after="100" w:afterAutospacing="1"/>
        <w:jc w:val="both"/>
        <w:rPr>
          <w:lang w:val="en-US"/>
        </w:rPr>
      </w:pPr>
      <w:r w:rsidRPr="00937E88">
        <w:rPr>
          <w:lang w:val="en-US"/>
        </w:rPr>
        <w:t>Brza dostupnost i korištenje</w:t>
      </w:r>
    </w:p>
    <w:p w14:paraId="5F610692" w14:textId="77777777" w:rsidR="00937E88" w:rsidRPr="00937E88" w:rsidRDefault="00937E88" w:rsidP="001D0F2F">
      <w:pPr>
        <w:numPr>
          <w:ilvl w:val="0"/>
          <w:numId w:val="18"/>
        </w:numPr>
        <w:spacing w:before="100" w:beforeAutospacing="1" w:after="100" w:afterAutospacing="1"/>
        <w:jc w:val="both"/>
        <w:rPr>
          <w:lang w:val="en-US"/>
        </w:rPr>
      </w:pPr>
      <w:r w:rsidRPr="00937E88">
        <w:rPr>
          <w:lang w:val="en-US"/>
        </w:rPr>
        <w:t>Uključena tehnička podrška i održavanje</w:t>
      </w:r>
    </w:p>
    <w:p w14:paraId="2845EE33" w14:textId="77777777" w:rsidR="00937E88" w:rsidRPr="00937E88" w:rsidRDefault="00937E88" w:rsidP="001D0F2F">
      <w:pPr>
        <w:numPr>
          <w:ilvl w:val="0"/>
          <w:numId w:val="18"/>
        </w:numPr>
        <w:spacing w:before="100" w:beforeAutospacing="1" w:after="100" w:afterAutospacing="1"/>
        <w:jc w:val="both"/>
        <w:rPr>
          <w:lang w:val="en-US"/>
        </w:rPr>
      </w:pPr>
      <w:r w:rsidRPr="00937E88">
        <w:rPr>
          <w:lang w:val="en-US"/>
        </w:rPr>
        <w:t>Potencijalno niži početni troškovi u odnosu na razvoj vlastitog rješenja</w:t>
      </w:r>
    </w:p>
    <w:p w14:paraId="1DCFE83B" w14:textId="77777777" w:rsidR="00937E88" w:rsidRPr="00937E88" w:rsidRDefault="00937E88" w:rsidP="00937E88">
      <w:pPr>
        <w:spacing w:before="100" w:beforeAutospacing="1" w:after="100" w:afterAutospacing="1"/>
        <w:jc w:val="both"/>
        <w:rPr>
          <w:lang w:val="en-US"/>
        </w:rPr>
      </w:pPr>
      <w:r w:rsidRPr="00937E88">
        <w:rPr>
          <w:lang w:val="en-US"/>
        </w:rPr>
        <w:t>Nedostaci:</w:t>
      </w:r>
    </w:p>
    <w:p w14:paraId="4C0CE0C5" w14:textId="77777777" w:rsidR="00937E88" w:rsidRPr="00937E88" w:rsidRDefault="00937E88" w:rsidP="001D0F2F">
      <w:pPr>
        <w:numPr>
          <w:ilvl w:val="0"/>
          <w:numId w:val="19"/>
        </w:numPr>
        <w:spacing w:before="100" w:beforeAutospacing="1" w:after="100" w:afterAutospacing="1"/>
        <w:jc w:val="both"/>
        <w:rPr>
          <w:lang w:val="en-US"/>
        </w:rPr>
      </w:pPr>
      <w:r w:rsidRPr="00937E88">
        <w:rPr>
          <w:lang w:val="en-US"/>
        </w:rPr>
        <w:t>Ograničena mogućnost prilagodbe specifičnostima kluba</w:t>
      </w:r>
    </w:p>
    <w:p w14:paraId="2517CE65" w14:textId="77777777" w:rsidR="00937E88" w:rsidRPr="00937E88" w:rsidRDefault="00937E88" w:rsidP="001D0F2F">
      <w:pPr>
        <w:numPr>
          <w:ilvl w:val="0"/>
          <w:numId w:val="19"/>
        </w:numPr>
        <w:spacing w:before="100" w:beforeAutospacing="1" w:after="100" w:afterAutospacing="1"/>
        <w:jc w:val="both"/>
        <w:rPr>
          <w:lang w:val="en-US"/>
        </w:rPr>
      </w:pPr>
      <w:r w:rsidRPr="00937E88">
        <w:rPr>
          <w:lang w:val="en-US"/>
        </w:rPr>
        <w:t>Mogući dodatni troškovi za nadogradnje i podršku</w:t>
      </w:r>
    </w:p>
    <w:p w14:paraId="1D55B097" w14:textId="77777777" w:rsidR="00937E88" w:rsidRPr="00937E88" w:rsidRDefault="00937E88" w:rsidP="001D0F2F">
      <w:pPr>
        <w:numPr>
          <w:ilvl w:val="0"/>
          <w:numId w:val="19"/>
        </w:numPr>
        <w:spacing w:before="100" w:beforeAutospacing="1" w:after="100" w:afterAutospacing="1"/>
        <w:jc w:val="both"/>
        <w:rPr>
          <w:lang w:val="en-US"/>
        </w:rPr>
      </w:pPr>
      <w:r w:rsidRPr="00937E88">
        <w:rPr>
          <w:lang w:val="en-US"/>
        </w:rPr>
        <w:t>Rizik od nespojivosti s postojećim procesima</w:t>
      </w:r>
    </w:p>
    <w:p w14:paraId="6E927B8D" w14:textId="77777777" w:rsidR="00F64ACE" w:rsidRPr="00F47961" w:rsidRDefault="00F64ACE" w:rsidP="006A152A">
      <w:pPr>
        <w:ind w:left="720"/>
        <w:jc w:val="both"/>
      </w:pPr>
    </w:p>
    <w:p w14:paraId="5C22530F" w14:textId="3A071D56" w:rsidR="007F7D23" w:rsidRDefault="007F7D23" w:rsidP="006A152A">
      <w:pPr>
        <w:pStyle w:val="Heading2"/>
        <w:jc w:val="both"/>
      </w:pPr>
      <w:r w:rsidRPr="007F7D23">
        <w:t xml:space="preserve"> Usporedba alternativa</w:t>
      </w:r>
    </w:p>
    <w:p w14:paraId="443E3D94" w14:textId="77777777" w:rsidR="00FB5F18" w:rsidRPr="00FB5F18" w:rsidRDefault="00FB5F18" w:rsidP="00FB5F18">
      <w:pPr>
        <w:spacing w:before="100" w:beforeAutospacing="1" w:after="100" w:afterAutospacing="1"/>
        <w:jc w:val="both"/>
        <w:rPr>
          <w:lang w:val="en-US"/>
        </w:rPr>
      </w:pPr>
      <w:r w:rsidRPr="00FB5F18">
        <w:rPr>
          <w:lang w:val="en-US"/>
        </w:rPr>
        <w:t xml:space="preserve">Na temelju ove usporedbe, projektni </w:t>
      </w:r>
      <w:proofErr w:type="gramStart"/>
      <w:r w:rsidRPr="00FB5F18">
        <w:rPr>
          <w:lang w:val="en-US"/>
        </w:rPr>
        <w:t>tim</w:t>
      </w:r>
      <w:proofErr w:type="gramEnd"/>
      <w:r w:rsidRPr="00FB5F18">
        <w:rPr>
          <w:lang w:val="en-US"/>
        </w:rPr>
        <w:t xml:space="preserve"> će dodatno analizirati koja je opcija najisplativija i najizvedivija, s obzirom na ciljeve kluba i raspoložive resurse.</w:t>
      </w:r>
    </w:p>
    <w:p w14:paraId="49759DB1" w14:textId="5474B992" w:rsidR="00C80B2D" w:rsidRDefault="00FB5F18" w:rsidP="00FB5F18">
      <w:pPr>
        <w:tabs>
          <w:tab w:val="left" w:pos="3600"/>
        </w:tabs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0079" w14:paraId="00253413" w14:textId="77777777" w:rsidTr="00B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B907E3" w14:textId="15854748" w:rsidR="00BF0079" w:rsidRDefault="00BF0079" w:rsidP="008127F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Kriterij</w:t>
            </w:r>
          </w:p>
        </w:tc>
        <w:tc>
          <w:tcPr>
            <w:tcW w:w="2254" w:type="dxa"/>
          </w:tcPr>
          <w:p w14:paraId="457056A6" w14:textId="37B2BAD1" w:rsidR="00BF0079" w:rsidRDefault="00BF0079" w:rsidP="008127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Nadogradnja postojećeg sustava</w:t>
            </w:r>
          </w:p>
        </w:tc>
        <w:tc>
          <w:tcPr>
            <w:tcW w:w="2254" w:type="dxa"/>
          </w:tcPr>
          <w:p w14:paraId="01B8FE38" w14:textId="13FF7AF8" w:rsidR="00BF0079" w:rsidRDefault="00BF0079" w:rsidP="008127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Izrada vlastitog softvera</w:t>
            </w:r>
          </w:p>
        </w:tc>
        <w:tc>
          <w:tcPr>
            <w:tcW w:w="2254" w:type="dxa"/>
          </w:tcPr>
          <w:p w14:paraId="30FD4AA4" w14:textId="71E7D95B" w:rsidR="00BF0079" w:rsidRDefault="00BF0079" w:rsidP="008127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Nabava gotovog softvera</w:t>
            </w:r>
          </w:p>
        </w:tc>
      </w:tr>
      <w:tr w:rsidR="00BF0079" w14:paraId="79D75B80" w14:textId="77777777" w:rsidTr="00B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E4B73C0" w14:textId="30D7D9E9" w:rsidR="00BF0079" w:rsidRDefault="00BF0079" w:rsidP="008127F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Razvoj</w:t>
            </w:r>
          </w:p>
        </w:tc>
        <w:tc>
          <w:tcPr>
            <w:tcW w:w="2254" w:type="dxa"/>
          </w:tcPr>
          <w:p w14:paraId="1FA46518" w14:textId="2766874A" w:rsidR="00BF0079" w:rsidRDefault="00BF0079" w:rsidP="00812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Srednje</w:t>
            </w:r>
          </w:p>
        </w:tc>
        <w:tc>
          <w:tcPr>
            <w:tcW w:w="2254" w:type="dxa"/>
          </w:tcPr>
          <w:p w14:paraId="00C71181" w14:textId="557A904A" w:rsidR="00BF0079" w:rsidRDefault="00BF0079" w:rsidP="00812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Visoko</w:t>
            </w:r>
          </w:p>
        </w:tc>
        <w:tc>
          <w:tcPr>
            <w:tcW w:w="2254" w:type="dxa"/>
          </w:tcPr>
          <w:p w14:paraId="6FF735C9" w14:textId="77DB9D34" w:rsidR="00BF0079" w:rsidRDefault="00BF0079" w:rsidP="00812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Nisko</w:t>
            </w:r>
          </w:p>
        </w:tc>
      </w:tr>
      <w:tr w:rsidR="00BF0079" w14:paraId="630B4DC5" w14:textId="77777777" w:rsidTr="00BF0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5DE3010" w14:textId="48745332" w:rsidR="00BF0079" w:rsidRDefault="00BF0079" w:rsidP="008127F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Implementacija</w:t>
            </w:r>
          </w:p>
        </w:tc>
        <w:tc>
          <w:tcPr>
            <w:tcW w:w="2254" w:type="dxa"/>
          </w:tcPr>
          <w:p w14:paraId="47E6CBAD" w14:textId="54F4B9E2" w:rsidR="00BF0079" w:rsidRDefault="00BF0079" w:rsidP="00812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Srednje</w:t>
            </w:r>
          </w:p>
        </w:tc>
        <w:tc>
          <w:tcPr>
            <w:tcW w:w="2254" w:type="dxa"/>
          </w:tcPr>
          <w:p w14:paraId="7C207AF8" w14:textId="421149C4" w:rsidR="00BF0079" w:rsidRDefault="00BF0079" w:rsidP="00812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Visoko</w:t>
            </w:r>
          </w:p>
        </w:tc>
        <w:tc>
          <w:tcPr>
            <w:tcW w:w="2254" w:type="dxa"/>
          </w:tcPr>
          <w:p w14:paraId="051A751B" w14:textId="738BB152" w:rsidR="00BF0079" w:rsidRDefault="00BF0079" w:rsidP="00812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Nisko</w:t>
            </w:r>
          </w:p>
        </w:tc>
      </w:tr>
      <w:tr w:rsidR="00BF0079" w14:paraId="74811FBE" w14:textId="77777777" w:rsidTr="00B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B36AEA" w14:textId="3A63A719" w:rsidR="00BF0079" w:rsidRDefault="00BF0079" w:rsidP="008127F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Održavanje</w:t>
            </w:r>
          </w:p>
        </w:tc>
        <w:tc>
          <w:tcPr>
            <w:tcW w:w="2254" w:type="dxa"/>
          </w:tcPr>
          <w:p w14:paraId="55195F82" w14:textId="43C959FD" w:rsidR="00BF0079" w:rsidRDefault="00BF0079" w:rsidP="00812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Srednje</w:t>
            </w:r>
          </w:p>
        </w:tc>
        <w:tc>
          <w:tcPr>
            <w:tcW w:w="2254" w:type="dxa"/>
          </w:tcPr>
          <w:p w14:paraId="4971E986" w14:textId="61C3E595" w:rsidR="00BF0079" w:rsidRDefault="00BF0079" w:rsidP="00812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Nisko</w:t>
            </w:r>
          </w:p>
        </w:tc>
        <w:tc>
          <w:tcPr>
            <w:tcW w:w="2254" w:type="dxa"/>
          </w:tcPr>
          <w:p w14:paraId="321897B7" w14:textId="3FC434C0" w:rsidR="00BF0079" w:rsidRDefault="00BF0079" w:rsidP="00812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Srednje</w:t>
            </w:r>
          </w:p>
        </w:tc>
      </w:tr>
      <w:tr w:rsidR="00BF0079" w14:paraId="1804D917" w14:textId="77777777" w:rsidTr="00BF0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8ABBB2E" w14:textId="61FFAD2E" w:rsidR="00BF0079" w:rsidRPr="00BF0079" w:rsidRDefault="00BF0079" w:rsidP="008127F7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Edukacija osoblja</w:t>
            </w:r>
          </w:p>
        </w:tc>
        <w:tc>
          <w:tcPr>
            <w:tcW w:w="2254" w:type="dxa"/>
          </w:tcPr>
          <w:p w14:paraId="0F3890A2" w14:textId="56673358" w:rsidR="00BF0079" w:rsidRDefault="00BF0079" w:rsidP="00812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Nisko</w:t>
            </w:r>
          </w:p>
        </w:tc>
        <w:tc>
          <w:tcPr>
            <w:tcW w:w="2254" w:type="dxa"/>
          </w:tcPr>
          <w:p w14:paraId="08113DD1" w14:textId="22095622" w:rsidR="00BF0079" w:rsidRDefault="00BF0079" w:rsidP="00812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Nisko</w:t>
            </w:r>
          </w:p>
        </w:tc>
        <w:tc>
          <w:tcPr>
            <w:tcW w:w="2254" w:type="dxa"/>
          </w:tcPr>
          <w:p w14:paraId="187D3FCA" w14:textId="5E2E3F23" w:rsidR="00BF0079" w:rsidRDefault="00BF0079" w:rsidP="00812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Srednje</w:t>
            </w:r>
          </w:p>
        </w:tc>
      </w:tr>
      <w:tr w:rsidR="00BF0079" w14:paraId="00116424" w14:textId="77777777" w:rsidTr="00B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08FD62" w14:textId="6170D4B1" w:rsidR="00BF0079" w:rsidRDefault="00BF0079" w:rsidP="008127F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Ukupni troškovi</w:t>
            </w:r>
          </w:p>
        </w:tc>
        <w:tc>
          <w:tcPr>
            <w:tcW w:w="2254" w:type="dxa"/>
          </w:tcPr>
          <w:p w14:paraId="2CED4AA8" w14:textId="6B193285" w:rsidR="00BF0079" w:rsidRDefault="00BF0079" w:rsidP="00812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 (srednje)</w:t>
            </w:r>
          </w:p>
        </w:tc>
        <w:tc>
          <w:tcPr>
            <w:tcW w:w="2254" w:type="dxa"/>
          </w:tcPr>
          <w:p w14:paraId="2655CF66" w14:textId="57EA92CC" w:rsidR="00BF0079" w:rsidRDefault="00BF0079" w:rsidP="00812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3,25 (visoko)</w:t>
            </w:r>
          </w:p>
        </w:tc>
        <w:tc>
          <w:tcPr>
            <w:tcW w:w="2254" w:type="dxa"/>
          </w:tcPr>
          <w:p w14:paraId="450230A8" w14:textId="4B7F2431" w:rsidR="00BF0079" w:rsidRDefault="00BF0079" w:rsidP="00812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2,0 (nisko)</w:t>
            </w:r>
          </w:p>
        </w:tc>
      </w:tr>
    </w:tbl>
    <w:p w14:paraId="402F67CB" w14:textId="77777777" w:rsidR="00C80B2D" w:rsidRDefault="00C80B2D" w:rsidP="00C80B2D"/>
    <w:p w14:paraId="284C4036" w14:textId="77777777" w:rsidR="00287E04" w:rsidRDefault="00287E04" w:rsidP="00C80B2D"/>
    <w:p w14:paraId="46471659" w14:textId="77777777" w:rsidR="00603E1B" w:rsidRDefault="00603E1B" w:rsidP="00C80B2D"/>
    <w:p w14:paraId="30312927" w14:textId="77777777" w:rsidR="00603E1B" w:rsidRDefault="00603E1B" w:rsidP="00C80B2D"/>
    <w:p w14:paraId="69048852" w14:textId="77777777" w:rsidR="00603E1B" w:rsidRDefault="00603E1B" w:rsidP="00C80B2D">
      <w:bookmarkStart w:id="0" w:name="_GoBack"/>
      <w:bookmarkEnd w:id="0"/>
    </w:p>
    <w:p w14:paraId="75AD9E13" w14:textId="77777777" w:rsidR="00C80B2D" w:rsidRDefault="00C80B2D" w:rsidP="00816A47">
      <w:pPr>
        <w:pStyle w:val="Heading1"/>
        <w:jc w:val="both"/>
      </w:pPr>
      <w:r>
        <w:lastRenderedPageBreak/>
        <w:t>Preporuke i zaključci</w:t>
      </w:r>
    </w:p>
    <w:p w14:paraId="3F49E792" w14:textId="34457927" w:rsidR="00960ACA" w:rsidRDefault="00816A47" w:rsidP="00816A47">
      <w:pPr>
        <w:jc w:val="both"/>
        <w:rPr>
          <w:color w:val="000000" w:themeColor="text1"/>
        </w:rPr>
      </w:pPr>
      <w:r w:rsidRPr="00816A47">
        <w:rPr>
          <w:color w:val="000000" w:themeColor="text1"/>
        </w:rPr>
        <w:t>Nakon prove</w:t>
      </w:r>
      <w:r w:rsidR="00FB5F18">
        <w:rPr>
          <w:color w:val="000000" w:themeColor="text1"/>
        </w:rPr>
        <w:t>dene analize triju alternativa (</w:t>
      </w:r>
      <w:r w:rsidRPr="00816A47">
        <w:rPr>
          <w:color w:val="000000" w:themeColor="text1"/>
        </w:rPr>
        <w:t>nadogradnje postojećeg sustava, izrade vlastitog softverskog rješ</w:t>
      </w:r>
      <w:r w:rsidR="00FB5F18">
        <w:rPr>
          <w:color w:val="000000" w:themeColor="text1"/>
        </w:rPr>
        <w:t>enja i nabave gotovog softvera)</w:t>
      </w:r>
      <w:r w:rsidRPr="00816A47">
        <w:rPr>
          <w:color w:val="000000" w:themeColor="text1"/>
        </w:rPr>
        <w:t xml:space="preserve"> dolazi se do sljedećih preporuka i zaključaka:</w:t>
      </w:r>
    </w:p>
    <w:p w14:paraId="58BBA1EA" w14:textId="77777777" w:rsidR="00816A47" w:rsidRPr="00816A47" w:rsidRDefault="00816A47" w:rsidP="00816A47">
      <w:pPr>
        <w:jc w:val="both"/>
        <w:rPr>
          <w:b/>
          <w:bCs/>
          <w:color w:val="000000" w:themeColor="text1"/>
        </w:rPr>
      </w:pPr>
      <w:r w:rsidRPr="00816A47">
        <w:rPr>
          <w:b/>
          <w:bCs/>
          <w:color w:val="000000" w:themeColor="text1"/>
        </w:rPr>
        <w:t>Preporuke:</w:t>
      </w:r>
    </w:p>
    <w:p w14:paraId="42FDECD8" w14:textId="77777777" w:rsidR="00FB5F18" w:rsidRPr="00FB5F18" w:rsidRDefault="00FB5F18" w:rsidP="001D0F2F">
      <w:pPr>
        <w:numPr>
          <w:ilvl w:val="0"/>
          <w:numId w:val="20"/>
        </w:numPr>
        <w:spacing w:before="100" w:beforeAutospacing="1" w:after="100" w:afterAutospacing="1"/>
        <w:jc w:val="both"/>
        <w:rPr>
          <w:lang w:val="en-US"/>
        </w:rPr>
      </w:pPr>
      <w:r w:rsidRPr="00FB5F18">
        <w:rPr>
          <w:lang w:val="en-US"/>
        </w:rPr>
        <w:t>Za sportski klub s ograničenim budžetom i potrebom za brzom implementacijom, nabava gotovog softverskog rješenja predstavlja najpraktičnije rješenje. Ova opcija omogućuje brzo pokretanje sustava, dostupnu tehničku podršku i niže početne troškove.</w:t>
      </w:r>
    </w:p>
    <w:p w14:paraId="2273FA4E" w14:textId="77777777" w:rsidR="00FB5F18" w:rsidRPr="00FB5F18" w:rsidRDefault="00FB5F18" w:rsidP="001D0F2F">
      <w:pPr>
        <w:numPr>
          <w:ilvl w:val="0"/>
          <w:numId w:val="20"/>
        </w:numPr>
        <w:spacing w:before="100" w:beforeAutospacing="1" w:after="100" w:afterAutospacing="1"/>
        <w:jc w:val="both"/>
        <w:rPr>
          <w:lang w:val="en-US"/>
        </w:rPr>
      </w:pPr>
      <w:r w:rsidRPr="00FB5F18">
        <w:rPr>
          <w:lang w:val="en-US"/>
        </w:rPr>
        <w:t>Ako klub već koristi neki stabilan sustav (</w:t>
      </w:r>
      <w:proofErr w:type="gramStart"/>
      <w:r w:rsidRPr="00FB5F18">
        <w:rPr>
          <w:lang w:val="en-US"/>
        </w:rPr>
        <w:t>npr</w:t>
      </w:r>
      <w:proofErr w:type="gramEnd"/>
      <w:r w:rsidRPr="00FB5F18">
        <w:rPr>
          <w:lang w:val="en-US"/>
        </w:rPr>
        <w:t>. Excel i pomoćne aplikacije), preporučuje se nadogradnja postojećeg sustava radi očuvanja postojećih resursa i nižih troškova prijelaza.</w:t>
      </w:r>
    </w:p>
    <w:p w14:paraId="56564206" w14:textId="77777777" w:rsidR="00FB5F18" w:rsidRPr="00FB5F18" w:rsidRDefault="00FB5F18" w:rsidP="001D0F2F">
      <w:pPr>
        <w:numPr>
          <w:ilvl w:val="0"/>
          <w:numId w:val="20"/>
        </w:numPr>
        <w:spacing w:before="100" w:beforeAutospacing="1" w:after="100" w:afterAutospacing="1"/>
        <w:jc w:val="both"/>
        <w:rPr>
          <w:lang w:val="en-US"/>
        </w:rPr>
      </w:pPr>
      <w:r w:rsidRPr="00FB5F18">
        <w:rPr>
          <w:lang w:val="en-US"/>
        </w:rPr>
        <w:t xml:space="preserve">Razvoj vlastitog sustava preporučuje se samo ako klub ima vrlo specifične potrebe koje gotova rješenja ne mogu zadovoljiti, </w:t>
      </w:r>
      <w:proofErr w:type="gramStart"/>
      <w:r w:rsidRPr="00FB5F18">
        <w:rPr>
          <w:lang w:val="en-US"/>
        </w:rPr>
        <w:t>te</w:t>
      </w:r>
      <w:proofErr w:type="gramEnd"/>
      <w:r w:rsidRPr="00FB5F18">
        <w:rPr>
          <w:lang w:val="en-US"/>
        </w:rPr>
        <w:t xml:space="preserve"> ako postoje resursi za razvoj, testiranje i dugoročnu podršku.</w:t>
      </w:r>
    </w:p>
    <w:p w14:paraId="462FC927" w14:textId="77777777" w:rsidR="00FB5F18" w:rsidRPr="00FB5F18" w:rsidRDefault="00FB5F18" w:rsidP="00FB5F18">
      <w:pPr>
        <w:spacing w:before="100" w:beforeAutospacing="1" w:after="100" w:afterAutospacing="1"/>
        <w:jc w:val="both"/>
        <w:rPr>
          <w:lang w:val="en-US"/>
        </w:rPr>
      </w:pPr>
      <w:r w:rsidRPr="00FB5F18">
        <w:rPr>
          <w:b/>
          <w:bCs/>
          <w:lang w:val="en-US"/>
        </w:rPr>
        <w:t>Zaključak:</w:t>
      </w:r>
      <w:r w:rsidRPr="00FB5F18">
        <w:rPr>
          <w:lang w:val="en-US"/>
        </w:rPr>
        <w:t xml:space="preserve"> Izbor optimalnog rješenja ovisi o specifičnim potrebama kluba, proračunu i vremenskim okvirima. </w:t>
      </w:r>
      <w:proofErr w:type="gramStart"/>
      <w:r w:rsidRPr="00FB5F18">
        <w:rPr>
          <w:lang w:val="en-US"/>
        </w:rPr>
        <w:t>Na temelju troškova, razine složenosti i potrebne edukacije, nabava gotovog softverskog rješenja pokazuje se kao najbolja opcija za klub Sanus Motus u trenutnoj fazi poslovanja.</w:t>
      </w:r>
      <w:proofErr w:type="gramEnd"/>
      <w:r w:rsidRPr="00FB5F18">
        <w:rPr>
          <w:lang w:val="en-US"/>
        </w:rPr>
        <w:t xml:space="preserve"> </w:t>
      </w:r>
      <w:proofErr w:type="gramStart"/>
      <w:r w:rsidRPr="00FB5F18">
        <w:rPr>
          <w:lang w:val="en-US"/>
        </w:rPr>
        <w:t>Međutim, u budućnosti, kako potrebe rastu, klub može razmotriti i druge opcije kao dio šire strategije digitalizacije.</w:t>
      </w:r>
      <w:proofErr w:type="gramEnd"/>
    </w:p>
    <w:p w14:paraId="0F1917A4" w14:textId="77777777" w:rsidR="00816A47" w:rsidRDefault="00816A47" w:rsidP="00960ACA">
      <w:pPr>
        <w:rPr>
          <w:color w:val="000000" w:themeColor="text1"/>
        </w:rPr>
      </w:pPr>
    </w:p>
    <w:p w14:paraId="691F509E" w14:textId="77777777" w:rsidR="003D6380" w:rsidRDefault="003D6380" w:rsidP="00960ACA">
      <w:pPr>
        <w:rPr>
          <w:color w:val="000000" w:themeColor="text1"/>
        </w:rPr>
      </w:pPr>
    </w:p>
    <w:p w14:paraId="71649CA1" w14:textId="77777777" w:rsidR="003D6380" w:rsidRDefault="003D6380" w:rsidP="00960ACA">
      <w:pPr>
        <w:rPr>
          <w:color w:val="000000" w:themeColor="text1"/>
        </w:rPr>
      </w:pPr>
    </w:p>
    <w:p w14:paraId="3BD9C785" w14:textId="77777777" w:rsidR="003D6380" w:rsidRDefault="003D6380" w:rsidP="00960ACA">
      <w:pPr>
        <w:rPr>
          <w:color w:val="000000" w:themeColor="text1"/>
        </w:rPr>
      </w:pPr>
    </w:p>
    <w:p w14:paraId="2CC81D0C" w14:textId="77777777" w:rsidR="003D6380" w:rsidRDefault="003D6380" w:rsidP="00960ACA">
      <w:pPr>
        <w:rPr>
          <w:color w:val="000000" w:themeColor="text1"/>
        </w:rPr>
      </w:pPr>
    </w:p>
    <w:p w14:paraId="140F2623" w14:textId="77777777" w:rsidR="003D6380" w:rsidRDefault="003D6380" w:rsidP="00960ACA">
      <w:pPr>
        <w:rPr>
          <w:color w:val="000000" w:themeColor="text1"/>
        </w:rPr>
      </w:pPr>
    </w:p>
    <w:p w14:paraId="2436B8DA" w14:textId="77777777" w:rsidR="003D6380" w:rsidRDefault="003D6380" w:rsidP="00960ACA">
      <w:pPr>
        <w:rPr>
          <w:color w:val="000000" w:themeColor="text1"/>
        </w:rPr>
      </w:pPr>
    </w:p>
    <w:p w14:paraId="625E3625" w14:textId="77777777" w:rsidR="003D6380" w:rsidRDefault="003D6380" w:rsidP="00960ACA">
      <w:pPr>
        <w:rPr>
          <w:color w:val="000000" w:themeColor="text1"/>
        </w:rPr>
      </w:pPr>
    </w:p>
    <w:p w14:paraId="53501710" w14:textId="77777777" w:rsidR="003D6380" w:rsidRDefault="003D6380" w:rsidP="00960ACA">
      <w:pPr>
        <w:rPr>
          <w:color w:val="000000" w:themeColor="text1"/>
        </w:rPr>
      </w:pPr>
    </w:p>
    <w:p w14:paraId="429190B0" w14:textId="77777777" w:rsidR="003D6380" w:rsidRDefault="003D6380" w:rsidP="00960ACA">
      <w:pPr>
        <w:rPr>
          <w:color w:val="000000" w:themeColor="text1"/>
        </w:rPr>
      </w:pPr>
    </w:p>
    <w:p w14:paraId="65687B8A" w14:textId="77777777" w:rsidR="003D6380" w:rsidRDefault="003D6380" w:rsidP="00960ACA">
      <w:pPr>
        <w:rPr>
          <w:color w:val="000000" w:themeColor="text1"/>
        </w:rPr>
      </w:pPr>
    </w:p>
    <w:p w14:paraId="74584189" w14:textId="77777777" w:rsidR="003D6380" w:rsidRDefault="003D6380" w:rsidP="00960ACA">
      <w:pPr>
        <w:rPr>
          <w:color w:val="000000" w:themeColor="text1"/>
        </w:rPr>
      </w:pPr>
    </w:p>
    <w:p w14:paraId="78D70DE4" w14:textId="77777777" w:rsidR="003D6380" w:rsidRDefault="003D6380" w:rsidP="00960ACA">
      <w:pPr>
        <w:rPr>
          <w:color w:val="000000" w:themeColor="text1"/>
        </w:rPr>
      </w:pPr>
    </w:p>
    <w:p w14:paraId="6D3CDE09" w14:textId="77777777" w:rsidR="003D6380" w:rsidRDefault="003D6380" w:rsidP="00960ACA">
      <w:pPr>
        <w:rPr>
          <w:color w:val="000000" w:themeColor="text1"/>
        </w:rPr>
      </w:pPr>
    </w:p>
    <w:p w14:paraId="531EE300" w14:textId="77777777" w:rsidR="003D6380" w:rsidRDefault="003D6380" w:rsidP="00960ACA">
      <w:pPr>
        <w:rPr>
          <w:color w:val="000000" w:themeColor="text1"/>
        </w:rPr>
      </w:pPr>
    </w:p>
    <w:p w14:paraId="62F747D9" w14:textId="77777777" w:rsidR="003D6380" w:rsidRDefault="003D6380" w:rsidP="00960ACA">
      <w:pPr>
        <w:rPr>
          <w:color w:val="000000" w:themeColor="text1"/>
        </w:rPr>
      </w:pPr>
    </w:p>
    <w:p w14:paraId="438C294C" w14:textId="77777777" w:rsidR="003D6380" w:rsidRDefault="003D6380" w:rsidP="00960ACA">
      <w:pPr>
        <w:rPr>
          <w:color w:val="000000" w:themeColor="text1"/>
        </w:rPr>
      </w:pPr>
    </w:p>
    <w:p w14:paraId="73191DCD" w14:textId="77777777" w:rsidR="003D6380" w:rsidRDefault="003D6380" w:rsidP="00960ACA">
      <w:pPr>
        <w:rPr>
          <w:color w:val="000000" w:themeColor="text1"/>
        </w:rPr>
      </w:pPr>
    </w:p>
    <w:p w14:paraId="25992F78" w14:textId="77777777" w:rsidR="003D6380" w:rsidRDefault="003D6380" w:rsidP="00960ACA">
      <w:pPr>
        <w:rPr>
          <w:color w:val="000000" w:themeColor="text1"/>
        </w:rPr>
      </w:pPr>
    </w:p>
    <w:p w14:paraId="00BEDAF3" w14:textId="77777777" w:rsidR="003D6380" w:rsidRDefault="003D6380" w:rsidP="00960ACA">
      <w:pPr>
        <w:rPr>
          <w:color w:val="000000" w:themeColor="text1"/>
        </w:rPr>
      </w:pPr>
    </w:p>
    <w:p w14:paraId="34E25347" w14:textId="77777777" w:rsidR="003D6380" w:rsidRDefault="003D6380" w:rsidP="00960ACA">
      <w:pPr>
        <w:rPr>
          <w:color w:val="000000" w:themeColor="text1"/>
        </w:rPr>
      </w:pPr>
    </w:p>
    <w:p w14:paraId="69A18AB5" w14:textId="77777777" w:rsidR="003D6380" w:rsidRDefault="003D6380" w:rsidP="00960ACA">
      <w:pPr>
        <w:rPr>
          <w:color w:val="000000" w:themeColor="text1"/>
        </w:rPr>
      </w:pPr>
    </w:p>
    <w:p w14:paraId="755324C5" w14:textId="77777777" w:rsidR="003D6380" w:rsidRDefault="003D6380" w:rsidP="00960ACA">
      <w:pPr>
        <w:rPr>
          <w:color w:val="000000" w:themeColor="text1"/>
        </w:rPr>
      </w:pPr>
    </w:p>
    <w:p w14:paraId="11B68804" w14:textId="77777777" w:rsidR="003D6380" w:rsidRDefault="003D6380" w:rsidP="00960ACA">
      <w:pPr>
        <w:rPr>
          <w:color w:val="000000" w:themeColor="text1"/>
        </w:rPr>
      </w:pPr>
    </w:p>
    <w:p w14:paraId="228CAB0A" w14:textId="77777777" w:rsidR="003D6380" w:rsidRDefault="003D6380" w:rsidP="00960ACA">
      <w:pPr>
        <w:rPr>
          <w:color w:val="000000" w:themeColor="text1"/>
        </w:rPr>
      </w:pPr>
    </w:p>
    <w:p w14:paraId="098A7135" w14:textId="77777777" w:rsidR="003D6380" w:rsidRDefault="003D6380" w:rsidP="00960ACA">
      <w:pPr>
        <w:rPr>
          <w:color w:val="000000" w:themeColor="text1"/>
        </w:rPr>
      </w:pPr>
    </w:p>
    <w:p w14:paraId="1F25B82D" w14:textId="77777777" w:rsidR="003D6380" w:rsidRDefault="003D6380" w:rsidP="00960ACA">
      <w:pPr>
        <w:rPr>
          <w:color w:val="000000" w:themeColor="text1"/>
        </w:rPr>
      </w:pPr>
    </w:p>
    <w:p w14:paraId="11459360" w14:textId="77777777" w:rsidR="00960ACA" w:rsidRDefault="00960ACA" w:rsidP="00960ACA">
      <w:pPr>
        <w:pStyle w:val="Heading1"/>
        <w:rPr>
          <w:kern w:val="0"/>
        </w:rPr>
      </w:pPr>
      <w:r>
        <w:rPr>
          <w:kern w:val="0"/>
        </w:rPr>
        <w:lastRenderedPageBreak/>
        <w:t>Dodaci</w:t>
      </w:r>
    </w:p>
    <w:p w14:paraId="285F7CC4" w14:textId="77777777" w:rsidR="007F41D1" w:rsidRDefault="007F41D1" w:rsidP="001D0F2F">
      <w:pPr>
        <w:pStyle w:val="Heading2"/>
        <w:numPr>
          <w:ilvl w:val="1"/>
          <w:numId w:val="9"/>
        </w:numPr>
        <w:jc w:val="both"/>
      </w:pPr>
      <w:r>
        <w:t>Ponderirana alternativa</w:t>
      </w:r>
    </w:p>
    <w:p w14:paraId="35337A5B" w14:textId="6F0BA97B" w:rsidR="00960ACA" w:rsidRDefault="009A530F" w:rsidP="006A152A">
      <w:pPr>
        <w:jc w:val="both"/>
      </w:pPr>
      <w:r w:rsidRPr="009A530F">
        <w:t xml:space="preserve">U ovom dijelu analizirat ćemo tri ključne alternative – nadogradnju postojećeg sustava, izradu vlastitog softvera i nabavu gotovog softvera – prema važnim karakteristikama relevantnim za </w:t>
      </w:r>
      <w:r w:rsidR="00870287">
        <w:t>potrebe sportskog centra</w:t>
      </w:r>
      <w:r w:rsidRPr="009A530F">
        <w:t>.</w:t>
      </w:r>
    </w:p>
    <w:tbl>
      <w:tblPr>
        <w:tblStyle w:val="PlainTable1"/>
        <w:tblW w:w="9242" w:type="dxa"/>
        <w:tblLook w:val="04A0" w:firstRow="1" w:lastRow="0" w:firstColumn="1" w:lastColumn="0" w:noHBand="0" w:noVBand="1"/>
      </w:tblPr>
      <w:tblGrid>
        <w:gridCol w:w="1794"/>
        <w:gridCol w:w="1763"/>
        <w:gridCol w:w="1771"/>
        <w:gridCol w:w="2003"/>
        <w:gridCol w:w="1849"/>
        <w:gridCol w:w="62"/>
      </w:tblGrid>
      <w:tr w:rsidR="007D6BDB" w14:paraId="1B981CD7" w14:textId="77777777" w:rsidTr="003F5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53B8572D" w14:textId="77777777" w:rsidR="007D6BDB" w:rsidRDefault="007D6BDB" w:rsidP="007D6BDB">
            <w:pPr>
              <w:jc w:val="both"/>
              <w:rPr>
                <w:b w:val="0"/>
                <w:bCs w:val="0"/>
              </w:rPr>
            </w:pPr>
          </w:p>
          <w:p w14:paraId="488CCA0F" w14:textId="6CAA136E" w:rsidR="007D6BDB" w:rsidRDefault="007D6BDB" w:rsidP="007D6BDB">
            <w:pPr>
              <w:jc w:val="both"/>
            </w:pPr>
            <w:r>
              <w:t>Karakteristika</w:t>
            </w:r>
          </w:p>
        </w:tc>
        <w:tc>
          <w:tcPr>
            <w:tcW w:w="1763" w:type="dxa"/>
          </w:tcPr>
          <w:p w14:paraId="3B424ED9" w14:textId="77777777" w:rsidR="007D6BDB" w:rsidRDefault="007D6BDB" w:rsidP="007D6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     </w:t>
            </w:r>
          </w:p>
          <w:p w14:paraId="5C306C00" w14:textId="751974FD" w:rsidR="007D6BDB" w:rsidRDefault="007D6BDB" w:rsidP="007D6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Opis</w:t>
            </w:r>
          </w:p>
        </w:tc>
        <w:tc>
          <w:tcPr>
            <w:tcW w:w="1771" w:type="dxa"/>
          </w:tcPr>
          <w:p w14:paraId="48AC31F0" w14:textId="0186E212" w:rsidR="007D6BDB" w:rsidRDefault="00447A21" w:rsidP="007D6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Ocjena: </w:t>
            </w:r>
            <w:r w:rsidR="007D6BDB">
              <w:t>Nadogradnja postojećeg sustava</w:t>
            </w:r>
          </w:p>
        </w:tc>
        <w:tc>
          <w:tcPr>
            <w:tcW w:w="2003" w:type="dxa"/>
          </w:tcPr>
          <w:p w14:paraId="3467FB6A" w14:textId="77777777" w:rsidR="00447A21" w:rsidRDefault="00447A21" w:rsidP="007D6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Ocjena: </w:t>
            </w:r>
          </w:p>
          <w:p w14:paraId="11049A49" w14:textId="5C1F3603" w:rsidR="007D6BDB" w:rsidRDefault="007D6BDB" w:rsidP="007D6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Izrada vlastitog softvera</w:t>
            </w:r>
          </w:p>
        </w:tc>
        <w:tc>
          <w:tcPr>
            <w:tcW w:w="1911" w:type="dxa"/>
            <w:gridSpan w:val="2"/>
          </w:tcPr>
          <w:p w14:paraId="11F7137B" w14:textId="77777777" w:rsidR="00447A21" w:rsidRDefault="00447A21" w:rsidP="007D6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Ocjena:</w:t>
            </w:r>
          </w:p>
          <w:p w14:paraId="789F8AAE" w14:textId="0031CFA1" w:rsidR="007D6BDB" w:rsidRDefault="007D6BDB" w:rsidP="007D6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Nabava gotovog softvera</w:t>
            </w:r>
          </w:p>
        </w:tc>
      </w:tr>
      <w:tr w:rsidR="00047C57" w14:paraId="58B31BED" w14:textId="77777777" w:rsidTr="003F5A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35971FAD" w14:textId="714B8B3E" w:rsidR="007D6BDB" w:rsidRDefault="007D6BDB" w:rsidP="009A530F">
            <w:r>
              <w:t>Operativna</w:t>
            </w:r>
          </w:p>
        </w:tc>
        <w:tc>
          <w:tcPr>
            <w:tcW w:w="17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380" w14:paraId="4C2E41A6" w14:textId="77777777" w:rsidTr="003D6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45645" w14:textId="77777777" w:rsidR="003D6380" w:rsidRDefault="003D6380"/>
              </w:tc>
            </w:tr>
          </w:tbl>
          <w:p w14:paraId="25995A11" w14:textId="77777777" w:rsidR="003D6380" w:rsidRDefault="003D6380" w:rsidP="003D6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7"/>
            </w:tblGrid>
            <w:tr w:rsidR="003D6380" w14:paraId="1AE56BAA" w14:textId="77777777" w:rsidTr="003D6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211313" w14:textId="77777777" w:rsidR="003D6380" w:rsidRDefault="003D6380">
                  <w:r>
                    <w:t>Usklađenost sa specifičnim potrebama sportskog centra poput rezervacija, članarina i rasporeda.</w:t>
                  </w:r>
                </w:p>
              </w:tc>
            </w:tr>
          </w:tbl>
          <w:p w14:paraId="01A6F2D6" w14:textId="649A2D2F" w:rsidR="007D6BDB" w:rsidRDefault="007D6BDB" w:rsidP="00D4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14:paraId="7CBEBE0D" w14:textId="66E7B70D" w:rsidR="007D6BDB" w:rsidRDefault="003D6380" w:rsidP="009A5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2</w:t>
            </w:r>
            <w:r>
              <w:t xml:space="preserve"> – Ograničeno odgovara; zahtijeva dodatne prilagodbe.</w:t>
            </w:r>
          </w:p>
        </w:tc>
        <w:tc>
          <w:tcPr>
            <w:tcW w:w="2003" w:type="dxa"/>
          </w:tcPr>
          <w:p w14:paraId="0D774EA1" w14:textId="1EC9C385" w:rsidR="00D47921" w:rsidRDefault="003D6380" w:rsidP="00D4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4</w:t>
            </w:r>
            <w:r>
              <w:t xml:space="preserve"> – Potpuno prilagođen funkcionalnostima centra.</w:t>
            </w:r>
          </w:p>
          <w:p w14:paraId="3C8DEF69" w14:textId="626648FC" w:rsidR="003D6380" w:rsidRDefault="003D6380" w:rsidP="009A5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0ACE88" w14:textId="77777777" w:rsidR="007D6BDB" w:rsidRPr="003D6380" w:rsidRDefault="007D6BDB" w:rsidP="003D6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14:paraId="2C2669BC" w14:textId="308B663E" w:rsidR="007D6BDB" w:rsidRDefault="003D6380" w:rsidP="009A5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3</w:t>
            </w:r>
            <w:r>
              <w:t xml:space="preserve"> – Djelomično odgovara; neke funkcije su zadane.</w:t>
            </w:r>
          </w:p>
        </w:tc>
      </w:tr>
      <w:tr w:rsidR="007D6BDB" w14:paraId="1C194F50" w14:textId="77777777" w:rsidTr="003F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6A4329A3" w14:textId="6D3391E3" w:rsidR="007D6BDB" w:rsidRDefault="007D6BDB" w:rsidP="009A530F">
            <w:r>
              <w:t>Tehnička</w:t>
            </w:r>
          </w:p>
        </w:tc>
        <w:tc>
          <w:tcPr>
            <w:tcW w:w="1763" w:type="dxa"/>
          </w:tcPr>
          <w:p w14:paraId="2DA14A8D" w14:textId="235DF50A" w:rsidR="007D6BDB" w:rsidRDefault="003D6380" w:rsidP="00D4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Zahtjevi u pogledu infrastrukture i podrške.</w:t>
            </w:r>
          </w:p>
        </w:tc>
        <w:tc>
          <w:tcPr>
            <w:tcW w:w="1771" w:type="dxa"/>
          </w:tcPr>
          <w:p w14:paraId="1FB5D220" w14:textId="390231C2" w:rsidR="007D6BDB" w:rsidRDefault="003F5A93" w:rsidP="00D4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3</w:t>
            </w:r>
            <w:r>
              <w:t xml:space="preserve"> – Srednja složenost uz postojeće resurse.</w:t>
            </w:r>
          </w:p>
        </w:tc>
        <w:tc>
          <w:tcPr>
            <w:tcW w:w="2003" w:type="dxa"/>
          </w:tcPr>
          <w:p w14:paraId="1D4AD35E" w14:textId="666751E6" w:rsidR="007D6BDB" w:rsidRDefault="003F5A93" w:rsidP="00D4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4</w:t>
            </w:r>
            <w:r>
              <w:t xml:space="preserve"> – Veća složenost, ali omogućava detaljnu kontrolu.</w:t>
            </w:r>
          </w:p>
        </w:tc>
        <w:tc>
          <w:tcPr>
            <w:tcW w:w="1911" w:type="dxa"/>
            <w:gridSpan w:val="2"/>
          </w:tcPr>
          <w:p w14:paraId="5A9B8A66" w14:textId="4D01288B" w:rsidR="007D6BDB" w:rsidRDefault="003F5A93" w:rsidP="00D4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2</w:t>
            </w:r>
            <w:r>
              <w:t xml:space="preserve"> – Niska složenost, ali ovisnost o vanjskoj podršci.</w:t>
            </w:r>
          </w:p>
        </w:tc>
      </w:tr>
      <w:tr w:rsidR="00047C57" w14:paraId="0D87E7D3" w14:textId="77777777" w:rsidTr="003F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120464E4" w14:textId="66D1DB16" w:rsidR="007D6BDB" w:rsidRDefault="007D6BDB" w:rsidP="009A530F">
            <w:r>
              <w:t>Vremenska</w:t>
            </w:r>
          </w:p>
        </w:tc>
        <w:tc>
          <w:tcPr>
            <w:tcW w:w="1763" w:type="dxa"/>
          </w:tcPr>
          <w:p w14:paraId="4D9F347A" w14:textId="4AFF8982" w:rsidR="007D6BDB" w:rsidRDefault="003D6380" w:rsidP="009A5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Trajanje razvoja i puštanja sustava u rad.</w:t>
            </w:r>
          </w:p>
        </w:tc>
        <w:tc>
          <w:tcPr>
            <w:tcW w:w="1771" w:type="dxa"/>
          </w:tcPr>
          <w:p w14:paraId="6FAD0841" w14:textId="29EAB201" w:rsidR="007D6BDB" w:rsidRDefault="003F5A93" w:rsidP="00D4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4</w:t>
            </w:r>
            <w:r>
              <w:t xml:space="preserve"> – Kratko vrijeme implementacije.</w:t>
            </w:r>
          </w:p>
        </w:tc>
        <w:tc>
          <w:tcPr>
            <w:tcW w:w="2003" w:type="dxa"/>
          </w:tcPr>
          <w:p w14:paraId="5C22A0F2" w14:textId="17D01C97" w:rsidR="007D6BDB" w:rsidRDefault="003F5A93" w:rsidP="00D4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2</w:t>
            </w:r>
            <w:r>
              <w:t xml:space="preserve"> – Dugotrajna izrada i testiranje.</w:t>
            </w:r>
          </w:p>
        </w:tc>
        <w:tc>
          <w:tcPr>
            <w:tcW w:w="1911" w:type="dxa"/>
            <w:gridSpan w:val="2"/>
          </w:tcPr>
          <w:p w14:paraId="7105E836" w14:textId="0AC9B3CB" w:rsidR="007D6BDB" w:rsidRPr="003F5A93" w:rsidRDefault="003F5A93" w:rsidP="003F5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3</w:t>
            </w:r>
            <w:r>
              <w:t xml:space="preserve"> – Umjereno brzo uz brzu dostupnost osnovnog rješenja.</w:t>
            </w:r>
          </w:p>
        </w:tc>
      </w:tr>
      <w:tr w:rsidR="007D6BDB" w14:paraId="76EF65DA" w14:textId="77777777" w:rsidTr="003F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31D53749" w14:textId="6EA8DD13" w:rsidR="007D6BDB" w:rsidRDefault="007D6BDB" w:rsidP="009A530F">
            <w:r>
              <w:t>Ekonomska</w:t>
            </w:r>
          </w:p>
        </w:tc>
        <w:tc>
          <w:tcPr>
            <w:tcW w:w="1763" w:type="dxa"/>
          </w:tcPr>
          <w:p w14:paraId="5BB6B6BF" w14:textId="6EC3D069" w:rsidR="007D6BDB" w:rsidRDefault="003D6380" w:rsidP="00D4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Troškovi i dugoročna isplativost.</w:t>
            </w:r>
          </w:p>
        </w:tc>
        <w:tc>
          <w:tcPr>
            <w:tcW w:w="1771" w:type="dxa"/>
          </w:tcPr>
          <w:p w14:paraId="0B8DA551" w14:textId="4E3FA594" w:rsidR="007D6BDB" w:rsidRDefault="003F5A93" w:rsidP="00D4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3</w:t>
            </w:r>
            <w:r>
              <w:t xml:space="preserve"> – Niski početni troškovi, ali ograničene mogućnosti širenja.</w:t>
            </w:r>
          </w:p>
        </w:tc>
        <w:tc>
          <w:tcPr>
            <w:tcW w:w="2003" w:type="dxa"/>
          </w:tcPr>
          <w:p w14:paraId="540BC56E" w14:textId="2F4D4DCC" w:rsidR="007D6BDB" w:rsidRDefault="003F5A93" w:rsidP="009A5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3</w:t>
            </w:r>
            <w:r>
              <w:t xml:space="preserve"> – Veći trošak izrade, ali veća dugoročna vrijednost.</w:t>
            </w:r>
          </w:p>
        </w:tc>
        <w:tc>
          <w:tcPr>
            <w:tcW w:w="1911" w:type="dxa"/>
            <w:gridSpan w:val="2"/>
          </w:tcPr>
          <w:p w14:paraId="62A1DEDB" w14:textId="7A24B48A" w:rsidR="007D6BDB" w:rsidRDefault="003F5A93" w:rsidP="00D47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2</w:t>
            </w:r>
            <w:r>
              <w:t xml:space="preserve"> – Visoki inicijalni troškovi i ograničena fleksibilnost.</w:t>
            </w:r>
          </w:p>
        </w:tc>
      </w:tr>
      <w:tr w:rsidR="00447A21" w14:paraId="08BF8636" w14:textId="77777777" w:rsidTr="003F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71F9317C" w14:textId="4681E122" w:rsidR="00447A21" w:rsidRDefault="00447A21" w:rsidP="00B779B4">
            <w:r>
              <w:t>UKUPNO</w:t>
            </w:r>
          </w:p>
        </w:tc>
        <w:tc>
          <w:tcPr>
            <w:tcW w:w="1763" w:type="dxa"/>
          </w:tcPr>
          <w:p w14:paraId="7FEC6252" w14:textId="77777777" w:rsidR="00447A21" w:rsidRDefault="00447A21" w:rsidP="00B7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14:paraId="2A84E2CB" w14:textId="3426765C" w:rsidR="00447A21" w:rsidRDefault="003F5A93" w:rsidP="00B7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3,00</w:t>
            </w:r>
          </w:p>
        </w:tc>
        <w:tc>
          <w:tcPr>
            <w:tcW w:w="2003" w:type="dxa"/>
          </w:tcPr>
          <w:p w14:paraId="46FD5B17" w14:textId="7F278AD4" w:rsidR="00447A21" w:rsidRDefault="003F5A93" w:rsidP="00B7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3,25</w:t>
            </w:r>
          </w:p>
        </w:tc>
        <w:tc>
          <w:tcPr>
            <w:tcW w:w="1911" w:type="dxa"/>
            <w:gridSpan w:val="2"/>
          </w:tcPr>
          <w:p w14:paraId="009C56EE" w14:textId="31026544" w:rsidR="00447A21" w:rsidRDefault="003F5A93" w:rsidP="00B7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2,5</w:t>
            </w:r>
            <w:r w:rsidR="00047C57">
              <w:t>0</w:t>
            </w:r>
          </w:p>
        </w:tc>
      </w:tr>
    </w:tbl>
    <w:p w14:paraId="1CAFF27F" w14:textId="77777777" w:rsidR="007D6BDB" w:rsidRDefault="007D6BDB" w:rsidP="009A530F"/>
    <w:p w14:paraId="5DDEC104" w14:textId="77777777" w:rsidR="005753FC" w:rsidRDefault="005753FC" w:rsidP="009A530F"/>
    <w:p w14:paraId="16AE7091" w14:textId="7FB8A710" w:rsidR="005753FC" w:rsidRDefault="00047C57" w:rsidP="006A152A">
      <w:pPr>
        <w:jc w:val="both"/>
      </w:pPr>
      <w:r>
        <w:t>Zaključak:</w:t>
      </w:r>
    </w:p>
    <w:p w14:paraId="56CE6EE5" w14:textId="121005BE" w:rsidR="00047C57" w:rsidRDefault="00CD0172" w:rsidP="00CD0172">
      <w:pPr>
        <w:jc w:val="both"/>
      </w:pPr>
      <w:r>
        <w:t>Za sportski centar</w:t>
      </w:r>
      <w:r>
        <w:t>,</w:t>
      </w:r>
      <w:r>
        <w:t xml:space="preserve"> </w:t>
      </w:r>
      <w:r>
        <w:rPr>
          <w:rStyle w:val="Strong"/>
        </w:rPr>
        <w:t>izrada vlastitog softvera</w:t>
      </w:r>
      <w:r>
        <w:t xml:space="preserve"> pruža najbolju fleksibilnost i prilagodbu, unatoč većim početnim ulaganjima i duljem vremenu razvoja. </w:t>
      </w:r>
      <w:r>
        <w:rPr>
          <w:rStyle w:val="Strong"/>
        </w:rPr>
        <w:t>Nadogradnja postojećeg sustava</w:t>
      </w:r>
      <w:r>
        <w:t xml:space="preserve"> nudi brzu implementaciju i niže troškove, ali s ograničenim funkcionalnostima. </w:t>
      </w:r>
      <w:r>
        <w:rPr>
          <w:rStyle w:val="Strong"/>
        </w:rPr>
        <w:t>Nabava gotovog softvera</w:t>
      </w:r>
      <w:r>
        <w:t xml:space="preserve"> nudi srednje rješenje, no s manjim mogućnostima prilagodbe specifičnim zahtjevima sportskog centra.</w:t>
      </w:r>
    </w:p>
    <w:p w14:paraId="1DE8558E" w14:textId="380A696A" w:rsidR="00047C57" w:rsidRDefault="00630F8E" w:rsidP="006A152A">
      <w:pPr>
        <w:pStyle w:val="Heading2"/>
        <w:jc w:val="both"/>
      </w:pPr>
      <w:r>
        <w:t>Analiza troškova kroz 3 godine</w:t>
      </w:r>
    </w:p>
    <w:p w14:paraId="3C44061D" w14:textId="0BC3AB0B" w:rsidR="00630F8E" w:rsidRDefault="00630F8E" w:rsidP="006A152A">
      <w:pPr>
        <w:jc w:val="both"/>
      </w:pPr>
      <w:r w:rsidRPr="00630F8E">
        <w:t>Procjena troškova temelji se na tipičnim troškovima implementacije informacijskih sustava u malim organizacijama poput župnih ureda</w:t>
      </w:r>
      <w:r>
        <w:t>.</w:t>
      </w:r>
    </w:p>
    <w:p w14:paraId="4CBC4190" w14:textId="77777777" w:rsidR="00917907" w:rsidRDefault="00917907" w:rsidP="006A152A">
      <w:pPr>
        <w:jc w:val="both"/>
      </w:pPr>
    </w:p>
    <w:p w14:paraId="6D2C2154" w14:textId="77777777" w:rsidR="00917907" w:rsidRDefault="00917907" w:rsidP="006A152A">
      <w:pPr>
        <w:jc w:val="both"/>
      </w:pPr>
    </w:p>
    <w:p w14:paraId="57DE8674" w14:textId="77777777" w:rsidR="00630F8E" w:rsidRDefault="00630F8E" w:rsidP="00630F8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90"/>
        <w:gridCol w:w="2456"/>
        <w:gridCol w:w="1722"/>
        <w:gridCol w:w="1544"/>
        <w:gridCol w:w="1530"/>
      </w:tblGrid>
      <w:tr w:rsidR="000534C1" w14:paraId="57BFBDC8" w14:textId="77777777" w:rsidTr="008D6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AD4ABC7" w14:textId="1862FF23" w:rsidR="008D62B8" w:rsidRDefault="008D62B8" w:rsidP="00630F8E">
            <w:r>
              <w:lastRenderedPageBreak/>
              <w:t>Godina</w:t>
            </w:r>
          </w:p>
        </w:tc>
        <w:tc>
          <w:tcPr>
            <w:tcW w:w="1803" w:type="dxa"/>
          </w:tcPr>
          <w:p w14:paraId="3BCEB135" w14:textId="24DEF7DB" w:rsidR="008D62B8" w:rsidRDefault="008D62B8" w:rsidP="00630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Kategorija</w:t>
            </w:r>
          </w:p>
        </w:tc>
        <w:tc>
          <w:tcPr>
            <w:tcW w:w="1803" w:type="dxa"/>
          </w:tcPr>
          <w:p w14:paraId="037115C6" w14:textId="23773C0E" w:rsidR="008D62B8" w:rsidRDefault="008D62B8" w:rsidP="00630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Nadogradnja postojećeg softvera</w:t>
            </w:r>
          </w:p>
        </w:tc>
        <w:tc>
          <w:tcPr>
            <w:tcW w:w="1803" w:type="dxa"/>
          </w:tcPr>
          <w:p w14:paraId="245D0667" w14:textId="5B47FF73" w:rsidR="008D62B8" w:rsidRDefault="008D62B8" w:rsidP="00630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Izrada vlastitog softvera</w:t>
            </w:r>
          </w:p>
        </w:tc>
        <w:tc>
          <w:tcPr>
            <w:tcW w:w="1804" w:type="dxa"/>
          </w:tcPr>
          <w:p w14:paraId="1FCB5D1C" w14:textId="48D1BC49" w:rsidR="008D62B8" w:rsidRDefault="008D62B8" w:rsidP="00630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Nabava gotovog softvera</w:t>
            </w:r>
          </w:p>
        </w:tc>
      </w:tr>
      <w:tr w:rsidR="000534C1" w14:paraId="215BE5DD" w14:textId="77777777" w:rsidTr="008D6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1E08DDA" w14:textId="2318C4D2" w:rsidR="008D62B8" w:rsidRPr="008D62B8" w:rsidRDefault="000534C1" w:rsidP="001D0F2F">
            <w:pPr>
              <w:pStyle w:val="ListParagraph"/>
              <w:numPr>
                <w:ilvl w:val="0"/>
                <w:numId w:val="10"/>
              </w:numPr>
            </w:pPr>
            <w:r>
              <w:t>g</w:t>
            </w:r>
            <w:r w:rsidR="008D62B8">
              <w:t xml:space="preserve">odina </w:t>
            </w:r>
          </w:p>
        </w:tc>
        <w:tc>
          <w:tcPr>
            <w:tcW w:w="1803" w:type="dxa"/>
          </w:tcPr>
          <w:p w14:paraId="4EAEC920" w14:textId="1FDBA0FC" w:rsidR="008D62B8" w:rsidRDefault="008D62B8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Razvoj/Implementacija</w:t>
            </w:r>
          </w:p>
        </w:tc>
        <w:tc>
          <w:tcPr>
            <w:tcW w:w="1803" w:type="dxa"/>
          </w:tcPr>
          <w:p w14:paraId="22669DE1" w14:textId="75731C6F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5 8</w:t>
            </w:r>
            <w:r w:rsidR="008D62B8">
              <w:t>00 EUR</w:t>
            </w:r>
          </w:p>
        </w:tc>
        <w:tc>
          <w:tcPr>
            <w:tcW w:w="1803" w:type="dxa"/>
          </w:tcPr>
          <w:p w14:paraId="55C37EA1" w14:textId="7325F58B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8D62B8">
              <w:t>5 000 EUR</w:t>
            </w:r>
          </w:p>
        </w:tc>
        <w:tc>
          <w:tcPr>
            <w:tcW w:w="1804" w:type="dxa"/>
          </w:tcPr>
          <w:p w14:paraId="47DDC1AD" w14:textId="0AC4899C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14 5</w:t>
            </w:r>
            <w:r w:rsidR="008D62B8">
              <w:t>00 EUR</w:t>
            </w:r>
          </w:p>
        </w:tc>
      </w:tr>
      <w:tr w:rsidR="000534C1" w14:paraId="129508EA" w14:textId="77777777" w:rsidTr="008D6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D8E04DB" w14:textId="77777777" w:rsidR="008D62B8" w:rsidRDefault="008D62B8" w:rsidP="00630F8E"/>
        </w:tc>
        <w:tc>
          <w:tcPr>
            <w:tcW w:w="1803" w:type="dxa"/>
          </w:tcPr>
          <w:p w14:paraId="2C5D40E4" w14:textId="7DEEF114" w:rsidR="008D62B8" w:rsidRDefault="008D62B8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Licenciranje/Softver</w:t>
            </w:r>
          </w:p>
        </w:tc>
        <w:tc>
          <w:tcPr>
            <w:tcW w:w="1803" w:type="dxa"/>
          </w:tcPr>
          <w:p w14:paraId="108F43EC" w14:textId="1F98599B" w:rsidR="008D62B8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8D62B8">
              <w:t>500 EUR</w:t>
            </w:r>
          </w:p>
        </w:tc>
        <w:tc>
          <w:tcPr>
            <w:tcW w:w="1803" w:type="dxa"/>
          </w:tcPr>
          <w:p w14:paraId="632D6716" w14:textId="33500338" w:rsidR="008D62B8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4 2</w:t>
            </w:r>
            <w:r w:rsidR="008D62B8">
              <w:t>00 EUR</w:t>
            </w:r>
          </w:p>
        </w:tc>
        <w:tc>
          <w:tcPr>
            <w:tcW w:w="1804" w:type="dxa"/>
          </w:tcPr>
          <w:p w14:paraId="5FD8933A" w14:textId="0CAFE7A4" w:rsidR="008D62B8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3 8</w:t>
            </w:r>
            <w:r w:rsidR="008D62B8">
              <w:t>00 EUR</w:t>
            </w:r>
          </w:p>
        </w:tc>
      </w:tr>
      <w:tr w:rsidR="000534C1" w14:paraId="74DB676A" w14:textId="77777777" w:rsidTr="008D6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A83C19C" w14:textId="77777777" w:rsidR="008D62B8" w:rsidRDefault="008D62B8" w:rsidP="00630F8E"/>
        </w:tc>
        <w:tc>
          <w:tcPr>
            <w:tcW w:w="1803" w:type="dxa"/>
          </w:tcPr>
          <w:p w14:paraId="2BA77E40" w14:textId="48271ECE" w:rsidR="008D62B8" w:rsidRDefault="008D62B8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Hardverska infrastruktura</w:t>
            </w:r>
          </w:p>
        </w:tc>
        <w:tc>
          <w:tcPr>
            <w:tcW w:w="1803" w:type="dxa"/>
          </w:tcPr>
          <w:p w14:paraId="53A32B66" w14:textId="0077A0DF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2 5</w:t>
            </w:r>
            <w:r w:rsidR="008D62B8">
              <w:t>00 EUR</w:t>
            </w:r>
          </w:p>
        </w:tc>
        <w:tc>
          <w:tcPr>
            <w:tcW w:w="1803" w:type="dxa"/>
          </w:tcPr>
          <w:p w14:paraId="35C4D334" w14:textId="3B0609C9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4 8</w:t>
            </w:r>
            <w:r w:rsidR="008D62B8">
              <w:t>00 EUR</w:t>
            </w:r>
          </w:p>
        </w:tc>
        <w:tc>
          <w:tcPr>
            <w:tcW w:w="1804" w:type="dxa"/>
          </w:tcPr>
          <w:p w14:paraId="5AE741FD" w14:textId="6EA076EA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6 2</w:t>
            </w:r>
            <w:r w:rsidR="008D62B8">
              <w:t>00 EUR</w:t>
            </w:r>
          </w:p>
        </w:tc>
      </w:tr>
      <w:tr w:rsidR="000534C1" w14:paraId="6873201C" w14:textId="77777777" w:rsidTr="008D6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1B4BEA" w14:textId="77777777" w:rsidR="008D62B8" w:rsidRDefault="008D62B8" w:rsidP="00630F8E"/>
        </w:tc>
        <w:tc>
          <w:tcPr>
            <w:tcW w:w="1803" w:type="dxa"/>
          </w:tcPr>
          <w:p w14:paraId="523C13F8" w14:textId="6BFC8FE4" w:rsidR="008D62B8" w:rsidRDefault="008D62B8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Obuka djelatnika župnog ureda</w:t>
            </w:r>
          </w:p>
        </w:tc>
        <w:tc>
          <w:tcPr>
            <w:tcW w:w="1803" w:type="dxa"/>
          </w:tcPr>
          <w:p w14:paraId="65D6E144" w14:textId="2B8058C9" w:rsidR="008D62B8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0534C1">
              <w:t>00 EUR</w:t>
            </w:r>
          </w:p>
        </w:tc>
        <w:tc>
          <w:tcPr>
            <w:tcW w:w="1803" w:type="dxa"/>
          </w:tcPr>
          <w:p w14:paraId="7F8CD52D" w14:textId="7CAE80A0" w:rsidR="008D62B8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1 8</w:t>
            </w:r>
            <w:r w:rsidR="000534C1">
              <w:t>00 EUR</w:t>
            </w:r>
          </w:p>
        </w:tc>
        <w:tc>
          <w:tcPr>
            <w:tcW w:w="1804" w:type="dxa"/>
          </w:tcPr>
          <w:p w14:paraId="58DB19A1" w14:textId="3C7E7828" w:rsidR="008D62B8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0534C1">
              <w:t>00 EUR</w:t>
            </w:r>
          </w:p>
        </w:tc>
      </w:tr>
      <w:tr w:rsidR="000534C1" w14:paraId="744FEA32" w14:textId="77777777" w:rsidTr="008D6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3A3BE38" w14:textId="77777777" w:rsidR="008D62B8" w:rsidRDefault="008D62B8" w:rsidP="00630F8E"/>
        </w:tc>
        <w:tc>
          <w:tcPr>
            <w:tcW w:w="1803" w:type="dxa"/>
          </w:tcPr>
          <w:p w14:paraId="5BC54156" w14:textId="6F812FC0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Održavanje</w:t>
            </w:r>
          </w:p>
        </w:tc>
        <w:tc>
          <w:tcPr>
            <w:tcW w:w="1803" w:type="dxa"/>
          </w:tcPr>
          <w:p w14:paraId="396855A9" w14:textId="794EBE78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1 3</w:t>
            </w:r>
            <w:r w:rsidR="000534C1">
              <w:t>00 EUR</w:t>
            </w:r>
          </w:p>
        </w:tc>
        <w:tc>
          <w:tcPr>
            <w:tcW w:w="1803" w:type="dxa"/>
          </w:tcPr>
          <w:p w14:paraId="72AB10EE" w14:textId="0CE4C8CE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2 3</w:t>
            </w:r>
            <w:r w:rsidR="000534C1">
              <w:t>00 EUR</w:t>
            </w:r>
          </w:p>
        </w:tc>
        <w:tc>
          <w:tcPr>
            <w:tcW w:w="1804" w:type="dxa"/>
          </w:tcPr>
          <w:p w14:paraId="27B560D1" w14:textId="529EB278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1 7</w:t>
            </w:r>
            <w:r w:rsidR="000534C1">
              <w:t>00 EUR</w:t>
            </w:r>
          </w:p>
        </w:tc>
      </w:tr>
      <w:tr w:rsidR="000534C1" w14:paraId="06F8D7EE" w14:textId="77777777" w:rsidTr="008D6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8D869D0" w14:textId="30252C57" w:rsidR="008D62B8" w:rsidRDefault="000534C1" w:rsidP="00630F8E">
            <w:r>
              <w:t xml:space="preserve">Ukupno 1. godina </w:t>
            </w:r>
          </w:p>
        </w:tc>
        <w:tc>
          <w:tcPr>
            <w:tcW w:w="1803" w:type="dxa"/>
          </w:tcPr>
          <w:p w14:paraId="61602EE5" w14:textId="77777777" w:rsidR="008D62B8" w:rsidRDefault="008D62B8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41F3FB55" w14:textId="5C60DA09" w:rsidR="008D62B8" w:rsidRPr="000534C1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11 5</w:t>
            </w:r>
            <w:r w:rsidR="000534C1" w:rsidRPr="000534C1">
              <w:rPr>
                <w:b/>
                <w:bCs/>
              </w:rPr>
              <w:t>00 EUR</w:t>
            </w:r>
          </w:p>
        </w:tc>
        <w:tc>
          <w:tcPr>
            <w:tcW w:w="1803" w:type="dxa"/>
          </w:tcPr>
          <w:p w14:paraId="47FDB42F" w14:textId="70789CDA" w:rsidR="008D62B8" w:rsidRPr="000534C1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37 1</w:t>
            </w:r>
            <w:r w:rsidR="000534C1" w:rsidRPr="000534C1">
              <w:rPr>
                <w:b/>
                <w:bCs/>
              </w:rPr>
              <w:t>00 EUR</w:t>
            </w:r>
          </w:p>
        </w:tc>
        <w:tc>
          <w:tcPr>
            <w:tcW w:w="1804" w:type="dxa"/>
          </w:tcPr>
          <w:p w14:paraId="6AF653C7" w14:textId="58210F43" w:rsidR="008D62B8" w:rsidRPr="000534C1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  <w:r w:rsidR="000534C1" w:rsidRPr="000534C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 w:rsidR="000534C1" w:rsidRPr="000534C1">
              <w:rPr>
                <w:b/>
                <w:bCs/>
              </w:rPr>
              <w:t>00 EUR</w:t>
            </w:r>
          </w:p>
        </w:tc>
      </w:tr>
      <w:tr w:rsidR="000534C1" w14:paraId="5BEB935B" w14:textId="77777777" w:rsidTr="008D6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38088D3" w14:textId="6F46C435" w:rsidR="008D62B8" w:rsidRPr="000534C1" w:rsidRDefault="000534C1" w:rsidP="001D0F2F">
            <w:pPr>
              <w:pStyle w:val="ListParagraph"/>
              <w:numPr>
                <w:ilvl w:val="0"/>
                <w:numId w:val="10"/>
              </w:numPr>
            </w:pPr>
            <w:r>
              <w:t xml:space="preserve">godina </w:t>
            </w:r>
          </w:p>
        </w:tc>
        <w:tc>
          <w:tcPr>
            <w:tcW w:w="1803" w:type="dxa"/>
          </w:tcPr>
          <w:p w14:paraId="450DC571" w14:textId="6AB6C32A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Održavanje</w:t>
            </w:r>
          </w:p>
        </w:tc>
        <w:tc>
          <w:tcPr>
            <w:tcW w:w="1803" w:type="dxa"/>
          </w:tcPr>
          <w:p w14:paraId="3C5C6222" w14:textId="386EBA17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2 2</w:t>
            </w:r>
            <w:r w:rsidR="000534C1">
              <w:t>00 EUR</w:t>
            </w:r>
          </w:p>
        </w:tc>
        <w:tc>
          <w:tcPr>
            <w:tcW w:w="1803" w:type="dxa"/>
          </w:tcPr>
          <w:p w14:paraId="3F2D8346" w14:textId="2FAF5428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0534C1">
              <w:t xml:space="preserve"> 000 EUR</w:t>
            </w:r>
          </w:p>
        </w:tc>
        <w:tc>
          <w:tcPr>
            <w:tcW w:w="1804" w:type="dxa"/>
          </w:tcPr>
          <w:p w14:paraId="5011F4DD" w14:textId="67CFC363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1 9</w:t>
            </w:r>
            <w:r w:rsidR="000534C1">
              <w:t>00 EUR</w:t>
            </w:r>
          </w:p>
        </w:tc>
      </w:tr>
      <w:tr w:rsidR="000534C1" w14:paraId="70D3754C" w14:textId="77777777" w:rsidTr="008D6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780F86D" w14:textId="77777777" w:rsidR="008D62B8" w:rsidRDefault="008D62B8" w:rsidP="00630F8E"/>
        </w:tc>
        <w:tc>
          <w:tcPr>
            <w:tcW w:w="1803" w:type="dxa"/>
          </w:tcPr>
          <w:p w14:paraId="29C75CCB" w14:textId="451F4BE7" w:rsidR="008D62B8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Nadogradnja</w:t>
            </w:r>
          </w:p>
        </w:tc>
        <w:tc>
          <w:tcPr>
            <w:tcW w:w="1803" w:type="dxa"/>
          </w:tcPr>
          <w:p w14:paraId="603FA080" w14:textId="1F144B93" w:rsidR="008D62B8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1 4</w:t>
            </w:r>
            <w:r w:rsidR="000534C1">
              <w:t>00 EUR</w:t>
            </w:r>
          </w:p>
        </w:tc>
        <w:tc>
          <w:tcPr>
            <w:tcW w:w="1803" w:type="dxa"/>
          </w:tcPr>
          <w:p w14:paraId="03FD36A8" w14:textId="412E9F86" w:rsidR="008D62B8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3 3</w:t>
            </w:r>
            <w:r w:rsidR="000534C1">
              <w:t>00 EUR</w:t>
            </w:r>
          </w:p>
        </w:tc>
        <w:tc>
          <w:tcPr>
            <w:tcW w:w="1804" w:type="dxa"/>
          </w:tcPr>
          <w:p w14:paraId="24266A94" w14:textId="6A84E7EA" w:rsidR="008D62B8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2 4</w:t>
            </w:r>
            <w:r w:rsidR="000534C1">
              <w:t>00 EUR</w:t>
            </w:r>
          </w:p>
        </w:tc>
      </w:tr>
      <w:tr w:rsidR="000534C1" w14:paraId="50CBE5D6" w14:textId="77777777" w:rsidTr="008D6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B47D406" w14:textId="77777777" w:rsidR="008D62B8" w:rsidRDefault="008D62B8" w:rsidP="00630F8E"/>
        </w:tc>
        <w:tc>
          <w:tcPr>
            <w:tcW w:w="1803" w:type="dxa"/>
          </w:tcPr>
          <w:p w14:paraId="0D9DEE48" w14:textId="1E0CBE79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Licenciranje/Softver</w:t>
            </w:r>
          </w:p>
        </w:tc>
        <w:tc>
          <w:tcPr>
            <w:tcW w:w="1803" w:type="dxa"/>
          </w:tcPr>
          <w:p w14:paraId="7ECAFC9F" w14:textId="78C0FB5C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0534C1">
              <w:t>00 EUR</w:t>
            </w:r>
          </w:p>
        </w:tc>
        <w:tc>
          <w:tcPr>
            <w:tcW w:w="1803" w:type="dxa"/>
          </w:tcPr>
          <w:p w14:paraId="4C4A5001" w14:textId="07BF68D2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3 7</w:t>
            </w:r>
            <w:r w:rsidR="000534C1">
              <w:t>00 EUR</w:t>
            </w:r>
          </w:p>
        </w:tc>
        <w:tc>
          <w:tcPr>
            <w:tcW w:w="1804" w:type="dxa"/>
          </w:tcPr>
          <w:p w14:paraId="59EC1419" w14:textId="0729A68D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3 9</w:t>
            </w:r>
            <w:r w:rsidR="000534C1">
              <w:t>00 EUR</w:t>
            </w:r>
          </w:p>
        </w:tc>
      </w:tr>
      <w:tr w:rsidR="000534C1" w14:paraId="2EC31791" w14:textId="77777777" w:rsidTr="008D6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93D2C04" w14:textId="0BF34776" w:rsidR="008D62B8" w:rsidRDefault="000534C1" w:rsidP="00630F8E">
            <w:r>
              <w:t>Ukupno 2. godina</w:t>
            </w:r>
          </w:p>
        </w:tc>
        <w:tc>
          <w:tcPr>
            <w:tcW w:w="1803" w:type="dxa"/>
          </w:tcPr>
          <w:p w14:paraId="7ACE7728" w14:textId="77777777" w:rsidR="008D62B8" w:rsidRDefault="008D62B8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5DBE3456" w14:textId="23BADE4F" w:rsidR="008D62B8" w:rsidRPr="000534C1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4 5</w:t>
            </w:r>
            <w:r w:rsidR="000534C1" w:rsidRPr="000534C1">
              <w:rPr>
                <w:b/>
                <w:bCs/>
              </w:rPr>
              <w:t>00 EUR</w:t>
            </w:r>
          </w:p>
        </w:tc>
        <w:tc>
          <w:tcPr>
            <w:tcW w:w="1803" w:type="dxa"/>
          </w:tcPr>
          <w:p w14:paraId="64EABC5A" w14:textId="63B9BB99" w:rsidR="008D62B8" w:rsidRPr="000534C1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0534C1" w:rsidRPr="000534C1">
              <w:rPr>
                <w:b/>
                <w:bCs/>
              </w:rPr>
              <w:t xml:space="preserve"> 000 EUR</w:t>
            </w:r>
          </w:p>
        </w:tc>
        <w:tc>
          <w:tcPr>
            <w:tcW w:w="1804" w:type="dxa"/>
          </w:tcPr>
          <w:p w14:paraId="1C48C53B" w14:textId="442EAB15" w:rsidR="008D62B8" w:rsidRPr="000534C1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8 2</w:t>
            </w:r>
            <w:r w:rsidR="000534C1" w:rsidRPr="000534C1">
              <w:rPr>
                <w:b/>
                <w:bCs/>
              </w:rPr>
              <w:t>00 EUR</w:t>
            </w:r>
          </w:p>
        </w:tc>
      </w:tr>
      <w:tr w:rsidR="000534C1" w14:paraId="69745CD2" w14:textId="77777777" w:rsidTr="008D6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D6BD2D2" w14:textId="39F52017" w:rsidR="008D62B8" w:rsidRPr="000534C1" w:rsidRDefault="000534C1" w:rsidP="001D0F2F">
            <w:pPr>
              <w:pStyle w:val="ListParagraph"/>
              <w:numPr>
                <w:ilvl w:val="0"/>
                <w:numId w:val="10"/>
              </w:numPr>
            </w:pPr>
            <w:r>
              <w:t>godina</w:t>
            </w:r>
          </w:p>
        </w:tc>
        <w:tc>
          <w:tcPr>
            <w:tcW w:w="1803" w:type="dxa"/>
          </w:tcPr>
          <w:p w14:paraId="7C837E27" w14:textId="7D65C144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Održavanje</w:t>
            </w:r>
          </w:p>
        </w:tc>
        <w:tc>
          <w:tcPr>
            <w:tcW w:w="1803" w:type="dxa"/>
          </w:tcPr>
          <w:p w14:paraId="5B8BA364" w14:textId="12729E08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2 3</w:t>
            </w:r>
            <w:r w:rsidR="000534C1">
              <w:t>00 EUR</w:t>
            </w:r>
          </w:p>
        </w:tc>
        <w:tc>
          <w:tcPr>
            <w:tcW w:w="1803" w:type="dxa"/>
          </w:tcPr>
          <w:p w14:paraId="17080BAC" w14:textId="50CAFDFD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2 9</w:t>
            </w:r>
            <w:r w:rsidR="000534C1">
              <w:t>00 EUR</w:t>
            </w:r>
          </w:p>
        </w:tc>
        <w:tc>
          <w:tcPr>
            <w:tcW w:w="1804" w:type="dxa"/>
          </w:tcPr>
          <w:p w14:paraId="2AB47EE2" w14:textId="76623E34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2 1</w:t>
            </w:r>
            <w:r w:rsidR="000534C1">
              <w:t>00 EUR</w:t>
            </w:r>
          </w:p>
        </w:tc>
      </w:tr>
      <w:tr w:rsidR="000534C1" w14:paraId="16E86083" w14:textId="77777777" w:rsidTr="008D6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019D163" w14:textId="77777777" w:rsidR="008D62B8" w:rsidRDefault="008D62B8" w:rsidP="00630F8E"/>
        </w:tc>
        <w:tc>
          <w:tcPr>
            <w:tcW w:w="1803" w:type="dxa"/>
          </w:tcPr>
          <w:p w14:paraId="6982886C" w14:textId="61A3679A" w:rsidR="008D62B8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Nadogradnja</w:t>
            </w:r>
          </w:p>
        </w:tc>
        <w:tc>
          <w:tcPr>
            <w:tcW w:w="1803" w:type="dxa"/>
          </w:tcPr>
          <w:p w14:paraId="4FB87FAF" w14:textId="13C2AD86" w:rsidR="008D62B8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1 2</w:t>
            </w:r>
            <w:r w:rsidR="000534C1">
              <w:t>00 EUR</w:t>
            </w:r>
          </w:p>
        </w:tc>
        <w:tc>
          <w:tcPr>
            <w:tcW w:w="1803" w:type="dxa"/>
          </w:tcPr>
          <w:p w14:paraId="74073E5A" w14:textId="729791FD" w:rsidR="008D62B8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3 2</w:t>
            </w:r>
            <w:r w:rsidR="000534C1">
              <w:t>00 EUR</w:t>
            </w:r>
          </w:p>
        </w:tc>
        <w:tc>
          <w:tcPr>
            <w:tcW w:w="1804" w:type="dxa"/>
          </w:tcPr>
          <w:p w14:paraId="54F00478" w14:textId="3DBB41D9" w:rsidR="008D62B8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2 3</w:t>
            </w:r>
            <w:r w:rsidR="000534C1">
              <w:t>00 EUR</w:t>
            </w:r>
          </w:p>
        </w:tc>
      </w:tr>
      <w:tr w:rsidR="000534C1" w14:paraId="45642D9F" w14:textId="77777777" w:rsidTr="008D6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BCB5129" w14:textId="77777777" w:rsidR="008D62B8" w:rsidRDefault="008D62B8" w:rsidP="00630F8E"/>
        </w:tc>
        <w:tc>
          <w:tcPr>
            <w:tcW w:w="1803" w:type="dxa"/>
          </w:tcPr>
          <w:p w14:paraId="71F58E59" w14:textId="31BD792B" w:rsidR="008D62B8" w:rsidRDefault="000534C1" w:rsidP="0005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Licenciranje/Softver</w:t>
            </w:r>
          </w:p>
        </w:tc>
        <w:tc>
          <w:tcPr>
            <w:tcW w:w="1803" w:type="dxa"/>
          </w:tcPr>
          <w:p w14:paraId="7462E14B" w14:textId="5DD71A98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1 0</w:t>
            </w:r>
            <w:r w:rsidR="000534C1">
              <w:t>00 EUR</w:t>
            </w:r>
          </w:p>
        </w:tc>
        <w:tc>
          <w:tcPr>
            <w:tcW w:w="1803" w:type="dxa"/>
          </w:tcPr>
          <w:p w14:paraId="1069E8EB" w14:textId="1997B93F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2 4</w:t>
            </w:r>
            <w:r w:rsidR="000534C1">
              <w:t>00 EUR</w:t>
            </w:r>
          </w:p>
        </w:tc>
        <w:tc>
          <w:tcPr>
            <w:tcW w:w="1804" w:type="dxa"/>
          </w:tcPr>
          <w:p w14:paraId="4A193DC9" w14:textId="750E455B" w:rsidR="008D62B8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3 8</w:t>
            </w:r>
            <w:r w:rsidR="000534C1">
              <w:t>00 EUR</w:t>
            </w:r>
          </w:p>
        </w:tc>
      </w:tr>
      <w:tr w:rsidR="000534C1" w14:paraId="1F6958DF" w14:textId="77777777" w:rsidTr="008D6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F37124A" w14:textId="2DD954C8" w:rsidR="00B9718C" w:rsidRPr="00B9718C" w:rsidRDefault="000534C1" w:rsidP="00630F8E">
            <w:pPr>
              <w:rPr>
                <w:b w:val="0"/>
                <w:bCs w:val="0"/>
              </w:rPr>
            </w:pPr>
            <w:r>
              <w:t>Ukupno 3. godina</w:t>
            </w:r>
            <w:r w:rsidR="00B9718C">
              <w:t xml:space="preserve"> </w:t>
            </w:r>
          </w:p>
        </w:tc>
        <w:tc>
          <w:tcPr>
            <w:tcW w:w="1803" w:type="dxa"/>
          </w:tcPr>
          <w:p w14:paraId="6EC57F71" w14:textId="5722022E" w:rsidR="008D62B8" w:rsidRDefault="008D62B8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9B6F4BC" w14:textId="650BFC1F" w:rsidR="008D62B8" w:rsidRPr="00B9718C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4 5</w:t>
            </w:r>
            <w:r w:rsidR="000534C1" w:rsidRPr="00B9718C">
              <w:rPr>
                <w:b/>
                <w:bCs/>
              </w:rPr>
              <w:t>00 EUR</w:t>
            </w:r>
          </w:p>
        </w:tc>
        <w:tc>
          <w:tcPr>
            <w:tcW w:w="1803" w:type="dxa"/>
          </w:tcPr>
          <w:p w14:paraId="6AD78C50" w14:textId="0FD54398" w:rsidR="008D62B8" w:rsidRPr="00B9718C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9 5</w:t>
            </w:r>
            <w:r w:rsidR="000534C1" w:rsidRPr="00B9718C">
              <w:rPr>
                <w:b/>
                <w:bCs/>
              </w:rPr>
              <w:t>00 EUR</w:t>
            </w:r>
          </w:p>
        </w:tc>
        <w:tc>
          <w:tcPr>
            <w:tcW w:w="1804" w:type="dxa"/>
          </w:tcPr>
          <w:p w14:paraId="6A2EC5DB" w14:textId="65C1F6A2" w:rsidR="008D62B8" w:rsidRPr="00B9718C" w:rsidRDefault="00D64614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8 2</w:t>
            </w:r>
            <w:r w:rsidR="000534C1" w:rsidRPr="00B9718C">
              <w:rPr>
                <w:b/>
                <w:bCs/>
              </w:rPr>
              <w:t>00 EUR</w:t>
            </w:r>
          </w:p>
        </w:tc>
      </w:tr>
      <w:tr w:rsidR="000534C1" w14:paraId="4D58FE44" w14:textId="77777777" w:rsidTr="00B97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FD6C8B5" w14:textId="04B26F45" w:rsidR="000534C1" w:rsidRDefault="00B9718C" w:rsidP="00630F8E">
            <w:r>
              <w:t>UKUPNI TROŠKOVI</w:t>
            </w:r>
          </w:p>
        </w:tc>
        <w:tc>
          <w:tcPr>
            <w:tcW w:w="1803" w:type="dxa"/>
          </w:tcPr>
          <w:p w14:paraId="1DDEB72D" w14:textId="77777777" w:rsidR="000534C1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0425F0B9" w14:textId="09E50FA4" w:rsidR="000534C1" w:rsidRPr="00B9718C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20 5</w:t>
            </w:r>
            <w:r w:rsidR="00B9718C" w:rsidRPr="00B9718C">
              <w:rPr>
                <w:b/>
                <w:bCs/>
              </w:rPr>
              <w:t>00 EUR</w:t>
            </w:r>
          </w:p>
        </w:tc>
        <w:tc>
          <w:tcPr>
            <w:tcW w:w="1803" w:type="dxa"/>
          </w:tcPr>
          <w:p w14:paraId="3E90A59A" w14:textId="7DA1DE3E" w:rsidR="000534C1" w:rsidRPr="00B9718C" w:rsidRDefault="00B9718C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9718C">
              <w:rPr>
                <w:b/>
                <w:bCs/>
              </w:rPr>
              <w:t>5</w:t>
            </w:r>
            <w:r w:rsidR="00D64614">
              <w:rPr>
                <w:b/>
                <w:bCs/>
              </w:rPr>
              <w:t>6 6</w:t>
            </w:r>
            <w:r w:rsidRPr="00B9718C">
              <w:rPr>
                <w:b/>
                <w:bCs/>
              </w:rPr>
              <w:t>00 EUR</w:t>
            </w:r>
          </w:p>
        </w:tc>
        <w:tc>
          <w:tcPr>
            <w:tcW w:w="1804" w:type="dxa"/>
          </w:tcPr>
          <w:p w14:paraId="4E2DC7DB" w14:textId="3B3298A2" w:rsidR="000534C1" w:rsidRPr="00B9718C" w:rsidRDefault="00D64614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  <w:r w:rsidR="00B9718C" w:rsidRPr="00B9718C">
              <w:rPr>
                <w:b/>
                <w:bCs/>
              </w:rPr>
              <w:t xml:space="preserve"> 500 EUR</w:t>
            </w:r>
          </w:p>
        </w:tc>
      </w:tr>
    </w:tbl>
    <w:p w14:paraId="369465D1" w14:textId="7B0A952C" w:rsidR="00630F8E" w:rsidRDefault="00630F8E" w:rsidP="00630F8E"/>
    <w:p w14:paraId="6B069E24" w14:textId="77777777" w:rsidR="00D31ED1" w:rsidRPr="00D31ED1" w:rsidRDefault="00D31ED1" w:rsidP="00D31ED1">
      <w:pPr>
        <w:spacing w:before="100" w:beforeAutospacing="1" w:after="100" w:afterAutospacing="1"/>
        <w:jc w:val="both"/>
        <w:rPr>
          <w:lang w:val="en-US"/>
        </w:rPr>
      </w:pPr>
      <w:r w:rsidRPr="00D31ED1">
        <w:rPr>
          <w:b/>
          <w:bCs/>
          <w:lang w:val="en-US"/>
        </w:rPr>
        <w:t>Objašnjenje troškova:</w:t>
      </w:r>
    </w:p>
    <w:p w14:paraId="77EDB88C" w14:textId="77777777" w:rsidR="00D31ED1" w:rsidRPr="00D31ED1" w:rsidRDefault="00D31ED1" w:rsidP="001D0F2F">
      <w:pPr>
        <w:numPr>
          <w:ilvl w:val="0"/>
          <w:numId w:val="21"/>
        </w:numPr>
        <w:spacing w:before="100" w:beforeAutospacing="1" w:after="100" w:afterAutospacing="1"/>
        <w:jc w:val="both"/>
        <w:rPr>
          <w:lang w:val="en-US"/>
        </w:rPr>
      </w:pPr>
      <w:r w:rsidRPr="00D31ED1">
        <w:rPr>
          <w:b/>
          <w:bCs/>
          <w:lang w:val="en-US"/>
        </w:rPr>
        <w:t>Razvoj/Implementacija:</w:t>
      </w:r>
      <w:r w:rsidRPr="00D31ED1">
        <w:rPr>
          <w:lang w:val="en-US"/>
        </w:rPr>
        <w:t xml:space="preserve"> Trošak koji se odnosi </w:t>
      </w:r>
      <w:proofErr w:type="gramStart"/>
      <w:r w:rsidRPr="00D31ED1">
        <w:rPr>
          <w:lang w:val="en-US"/>
        </w:rPr>
        <w:t>na</w:t>
      </w:r>
      <w:proofErr w:type="gramEnd"/>
      <w:r w:rsidRPr="00D31ED1">
        <w:rPr>
          <w:lang w:val="en-US"/>
        </w:rPr>
        <w:t xml:space="preserve"> početnu izradu, razvoj ili implementaciju sustava.</w:t>
      </w:r>
    </w:p>
    <w:p w14:paraId="75CDBB3B" w14:textId="77777777" w:rsidR="00D31ED1" w:rsidRPr="00D31ED1" w:rsidRDefault="00D31ED1" w:rsidP="001D0F2F">
      <w:pPr>
        <w:numPr>
          <w:ilvl w:val="0"/>
          <w:numId w:val="21"/>
        </w:numPr>
        <w:spacing w:before="100" w:beforeAutospacing="1" w:after="100" w:afterAutospacing="1"/>
        <w:jc w:val="both"/>
        <w:rPr>
          <w:lang w:val="en-US"/>
        </w:rPr>
      </w:pPr>
      <w:r w:rsidRPr="00D31ED1">
        <w:rPr>
          <w:b/>
          <w:bCs/>
          <w:lang w:val="en-US"/>
        </w:rPr>
        <w:t>Licenciranje/Softver:</w:t>
      </w:r>
      <w:r w:rsidRPr="00D31ED1">
        <w:rPr>
          <w:lang w:val="en-US"/>
        </w:rPr>
        <w:t xml:space="preserve"> Trošak za licenciranje softverskih alata i aplikacija potrebnih za rad sustava.</w:t>
      </w:r>
    </w:p>
    <w:p w14:paraId="7094C7AF" w14:textId="77777777" w:rsidR="00D31ED1" w:rsidRPr="00D31ED1" w:rsidRDefault="00D31ED1" w:rsidP="001D0F2F">
      <w:pPr>
        <w:numPr>
          <w:ilvl w:val="0"/>
          <w:numId w:val="21"/>
        </w:numPr>
        <w:spacing w:before="100" w:beforeAutospacing="1" w:after="100" w:afterAutospacing="1"/>
        <w:jc w:val="both"/>
        <w:rPr>
          <w:lang w:val="en-US"/>
        </w:rPr>
      </w:pPr>
      <w:r w:rsidRPr="00D31ED1">
        <w:rPr>
          <w:b/>
          <w:bCs/>
          <w:lang w:val="en-US"/>
        </w:rPr>
        <w:t>Hardverska infrastruktura:</w:t>
      </w:r>
      <w:r w:rsidRPr="00D31ED1">
        <w:rPr>
          <w:lang w:val="en-US"/>
        </w:rPr>
        <w:t xml:space="preserve"> Trošak za nabavku potrebne računalne i mrežne opreme.</w:t>
      </w:r>
    </w:p>
    <w:p w14:paraId="16BD6B27" w14:textId="77777777" w:rsidR="00D31ED1" w:rsidRPr="00D31ED1" w:rsidRDefault="00D31ED1" w:rsidP="001D0F2F">
      <w:pPr>
        <w:numPr>
          <w:ilvl w:val="0"/>
          <w:numId w:val="21"/>
        </w:numPr>
        <w:spacing w:before="100" w:beforeAutospacing="1" w:after="100" w:afterAutospacing="1"/>
        <w:jc w:val="both"/>
        <w:rPr>
          <w:lang w:val="en-US"/>
        </w:rPr>
      </w:pPr>
      <w:r w:rsidRPr="00D31ED1">
        <w:rPr>
          <w:b/>
          <w:bCs/>
          <w:lang w:val="en-US"/>
        </w:rPr>
        <w:t>Obuka osoblja:</w:t>
      </w:r>
      <w:r w:rsidRPr="00D31ED1">
        <w:rPr>
          <w:lang w:val="en-US"/>
        </w:rPr>
        <w:t xml:space="preserve"> Trošak vezan uz edukaciju zaposlenika za rad </w:t>
      </w:r>
      <w:proofErr w:type="gramStart"/>
      <w:r w:rsidRPr="00D31ED1">
        <w:rPr>
          <w:lang w:val="en-US"/>
        </w:rPr>
        <w:t>na</w:t>
      </w:r>
      <w:proofErr w:type="gramEnd"/>
      <w:r w:rsidRPr="00D31ED1">
        <w:rPr>
          <w:lang w:val="en-US"/>
        </w:rPr>
        <w:t xml:space="preserve"> novom sustavu.</w:t>
      </w:r>
    </w:p>
    <w:p w14:paraId="7BC48444" w14:textId="77777777" w:rsidR="00D31ED1" w:rsidRPr="00D31ED1" w:rsidRDefault="00D31ED1" w:rsidP="001D0F2F">
      <w:pPr>
        <w:numPr>
          <w:ilvl w:val="0"/>
          <w:numId w:val="21"/>
        </w:numPr>
        <w:spacing w:before="100" w:beforeAutospacing="1" w:after="100" w:afterAutospacing="1"/>
        <w:jc w:val="both"/>
        <w:rPr>
          <w:lang w:val="en-US"/>
        </w:rPr>
      </w:pPr>
      <w:r w:rsidRPr="00D31ED1">
        <w:rPr>
          <w:b/>
          <w:bCs/>
          <w:lang w:val="en-US"/>
        </w:rPr>
        <w:t>Održavanje:</w:t>
      </w:r>
      <w:r w:rsidRPr="00D31ED1">
        <w:rPr>
          <w:lang w:val="en-US"/>
        </w:rPr>
        <w:t xml:space="preserve"> Godišnji trošak za podršku, ispravke i održavanje sustava.</w:t>
      </w:r>
    </w:p>
    <w:p w14:paraId="3D132162" w14:textId="77777777" w:rsidR="00D31ED1" w:rsidRPr="00D31ED1" w:rsidRDefault="00D31ED1" w:rsidP="001D0F2F">
      <w:pPr>
        <w:numPr>
          <w:ilvl w:val="0"/>
          <w:numId w:val="21"/>
        </w:numPr>
        <w:spacing w:before="100" w:beforeAutospacing="1" w:after="100" w:afterAutospacing="1"/>
        <w:jc w:val="both"/>
        <w:rPr>
          <w:lang w:val="en-US"/>
        </w:rPr>
      </w:pPr>
      <w:r w:rsidRPr="00D31ED1">
        <w:rPr>
          <w:b/>
          <w:bCs/>
          <w:lang w:val="en-US"/>
        </w:rPr>
        <w:t>Nadogradnja:</w:t>
      </w:r>
      <w:r w:rsidRPr="00D31ED1">
        <w:rPr>
          <w:lang w:val="en-US"/>
        </w:rPr>
        <w:t xml:space="preserve"> Trošak za poboljšanja i proširenja funkcionalnosti sustava kroz godine.</w:t>
      </w:r>
    </w:p>
    <w:p w14:paraId="30928849" w14:textId="77777777" w:rsidR="006A5D96" w:rsidRPr="009201BC" w:rsidRDefault="006A5D96" w:rsidP="006A152A">
      <w:pPr>
        <w:jc w:val="both"/>
        <w:rPr>
          <w:b/>
          <w:bCs/>
        </w:rPr>
      </w:pPr>
    </w:p>
    <w:p w14:paraId="505DD77B" w14:textId="19050D0E" w:rsidR="009201BC" w:rsidRPr="00630F8E" w:rsidRDefault="006A5D96" w:rsidP="00D31ED1">
      <w:pPr>
        <w:jc w:val="both"/>
      </w:pPr>
      <w:r w:rsidRPr="006A5D96">
        <w:rPr>
          <w:b/>
          <w:bCs/>
        </w:rPr>
        <w:t>Zaključak:</w:t>
      </w:r>
      <w:r w:rsidRPr="006A5D96">
        <w:br/>
      </w:r>
      <w:r w:rsidR="00D31ED1">
        <w:t xml:space="preserve">Nadogradnja postojećeg sustava najpovoljnija je opcija s ukupnim troškom od </w:t>
      </w:r>
      <w:r w:rsidR="00D31ED1">
        <w:rPr>
          <w:rStyle w:val="Strong"/>
        </w:rPr>
        <w:t>20.500 €</w:t>
      </w:r>
      <w:r w:rsidR="00D31ED1">
        <w:t xml:space="preserve">, no pruža ograničene mogućnosti u odnosu na druga rješenja. Razvoj vlastitog softvera najskuplja je varijanta s ukupnim troškom od </w:t>
      </w:r>
      <w:r w:rsidR="00D31ED1">
        <w:rPr>
          <w:rStyle w:val="Strong"/>
        </w:rPr>
        <w:t>56.600 €</w:t>
      </w:r>
      <w:r w:rsidR="00D31ED1">
        <w:t xml:space="preserve">, ali omogućuje potpunu kontrolu i maksimalnu prilagodbu poslovnim potrebama. Gotovi softver predstavlja kompromisno rješenje uz </w:t>
      </w:r>
      <w:r w:rsidR="00D31ED1">
        <w:rPr>
          <w:rStyle w:val="Strong"/>
        </w:rPr>
        <w:t>43.500 €</w:t>
      </w:r>
      <w:r w:rsidR="00D31ED1">
        <w:t xml:space="preserve"> ukupnog troška, nudeći razinu podrške i funkcionalnosti pogodnu za većinu standardnih potreba.</w:t>
      </w:r>
    </w:p>
    <w:sectPr w:rsidR="009201BC" w:rsidRPr="00630F8E" w:rsidSect="00DC18DF">
      <w:headerReference w:type="default" r:id="rId8"/>
      <w:footerReference w:type="even" r:id="rId9"/>
      <w:footerReference w:type="default" r:id="rId10"/>
      <w:headerReference w:type="first" r:id="rId11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B2EE1" w14:textId="77777777" w:rsidR="001D0F2F" w:rsidRDefault="001D0F2F">
      <w:r>
        <w:separator/>
      </w:r>
    </w:p>
    <w:p w14:paraId="08A22304" w14:textId="77777777" w:rsidR="001D0F2F" w:rsidRDefault="001D0F2F"/>
  </w:endnote>
  <w:endnote w:type="continuationSeparator" w:id="0">
    <w:p w14:paraId="01492970" w14:textId="77777777" w:rsidR="001D0F2F" w:rsidRDefault="001D0F2F">
      <w:r>
        <w:continuationSeparator/>
      </w:r>
    </w:p>
    <w:p w14:paraId="6EC75E8A" w14:textId="77777777" w:rsidR="001D0F2F" w:rsidRDefault="001D0F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D2013" w14:textId="77777777" w:rsidR="003D07FE" w:rsidRDefault="003D07FE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B47129" w14:textId="77777777" w:rsidR="003D07FE" w:rsidRDefault="003D07FE" w:rsidP="00497761">
    <w:pPr>
      <w:pStyle w:val="Footer"/>
      <w:ind w:right="360"/>
    </w:pPr>
  </w:p>
  <w:p w14:paraId="06662031" w14:textId="77777777" w:rsidR="003D07FE" w:rsidRDefault="003D07F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DC18DF" w14:paraId="25483B83" w14:textId="77777777">
      <w:tc>
        <w:tcPr>
          <w:tcW w:w="3080" w:type="dxa"/>
        </w:tcPr>
        <w:p w14:paraId="38F87BA3" w14:textId="77777777" w:rsidR="00DC18DF" w:rsidRDefault="00DC18DF" w:rsidP="007F111E">
          <w:pPr>
            <w:pStyle w:val="Footer"/>
            <w:ind w:right="360"/>
          </w:pPr>
        </w:p>
      </w:tc>
      <w:tc>
        <w:tcPr>
          <w:tcW w:w="3081" w:type="dxa"/>
        </w:tcPr>
        <w:p w14:paraId="2FABDDA1" w14:textId="77362C44" w:rsidR="00DC18DF" w:rsidRDefault="00DC18DF" w:rsidP="007F111E">
          <w:pPr>
            <w:pStyle w:val="Footer"/>
            <w:ind w:right="360"/>
            <w:jc w:val="center"/>
          </w:pPr>
          <w:r>
            <w:sym w:font="Symbol" w:char="F0D3"/>
          </w:r>
          <w:r>
            <w:t>F</w:t>
          </w:r>
          <w:r w:rsidR="00D326F3">
            <w:t>SRE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72BE0">
            <w:rPr>
              <w:noProof/>
            </w:rPr>
            <w:t>2025</w:t>
          </w:r>
          <w:r>
            <w:fldChar w:fldCharType="end"/>
          </w:r>
        </w:p>
      </w:tc>
      <w:tc>
        <w:tcPr>
          <w:tcW w:w="3081" w:type="dxa"/>
        </w:tcPr>
        <w:p w14:paraId="6F6232EA" w14:textId="77777777" w:rsidR="00DC18DF" w:rsidRDefault="00DC18DF" w:rsidP="007F111E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72BE0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072BE0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5F1FD7D8" w14:textId="77777777" w:rsidR="00DC18DF" w:rsidRDefault="00DC18DF" w:rsidP="00DC18DF">
    <w:pPr>
      <w:pStyle w:val="Footer"/>
    </w:pPr>
  </w:p>
  <w:p w14:paraId="63A86FB4" w14:textId="77777777" w:rsidR="00DC18DF" w:rsidRDefault="00DC18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C4E222" w14:textId="77777777" w:rsidR="001D0F2F" w:rsidRDefault="001D0F2F">
      <w:r>
        <w:separator/>
      </w:r>
    </w:p>
    <w:p w14:paraId="0D24047A" w14:textId="77777777" w:rsidR="001D0F2F" w:rsidRDefault="001D0F2F"/>
  </w:footnote>
  <w:footnote w:type="continuationSeparator" w:id="0">
    <w:p w14:paraId="735CB19B" w14:textId="77777777" w:rsidR="001D0F2F" w:rsidRDefault="001D0F2F">
      <w:r>
        <w:continuationSeparator/>
      </w:r>
    </w:p>
    <w:p w14:paraId="46167BAC" w14:textId="77777777" w:rsidR="001D0F2F" w:rsidRDefault="001D0F2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79735" w14:textId="0F26A5AE" w:rsidR="00DC18DF" w:rsidRDefault="00DC18DF">
    <w:pPr>
      <w:pStyle w:val="Header"/>
    </w:pPr>
    <w:r>
      <w:t>Studija izv</w:t>
    </w:r>
    <w:r w:rsidR="00F47330">
      <w:t>edivosti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F0D76" w14:textId="77777777" w:rsidR="00DC18DF" w:rsidRDefault="00DC18DF">
    <w:pPr>
      <w:pStyle w:val="Header"/>
    </w:pPr>
    <w:r>
      <w:t>Studija izvodljivosti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>
    <w:nsid w:val="0BA86542"/>
    <w:multiLevelType w:val="multilevel"/>
    <w:tmpl w:val="B1E0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EC1713"/>
    <w:multiLevelType w:val="multilevel"/>
    <w:tmpl w:val="F670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844FB4"/>
    <w:multiLevelType w:val="multilevel"/>
    <w:tmpl w:val="037E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185127"/>
    <w:multiLevelType w:val="hybridMultilevel"/>
    <w:tmpl w:val="A51A7C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6D46C1"/>
    <w:multiLevelType w:val="multilevel"/>
    <w:tmpl w:val="4D84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7F7DC4"/>
    <w:multiLevelType w:val="multilevel"/>
    <w:tmpl w:val="4C4C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>
    <w:nsid w:val="27145CF8"/>
    <w:multiLevelType w:val="multilevel"/>
    <w:tmpl w:val="E0B4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2345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>
    <w:nsid w:val="3EA02F4A"/>
    <w:multiLevelType w:val="multilevel"/>
    <w:tmpl w:val="B73C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4E025C0E"/>
    <w:multiLevelType w:val="multilevel"/>
    <w:tmpl w:val="A2BA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4204E1"/>
    <w:multiLevelType w:val="multilevel"/>
    <w:tmpl w:val="DB6E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26051E"/>
    <w:multiLevelType w:val="multilevel"/>
    <w:tmpl w:val="DBE4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BB34C5"/>
    <w:multiLevelType w:val="multilevel"/>
    <w:tmpl w:val="44C6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14"/>
  </w:num>
  <w:num w:numId="5">
    <w:abstractNumId w:val="19"/>
  </w:num>
  <w:num w:numId="6">
    <w:abstractNumId w:val="12"/>
  </w:num>
  <w:num w:numId="7">
    <w:abstractNumId w:val="6"/>
  </w:num>
  <w:num w:numId="8">
    <w:abstractNumId w:val="0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0"/>
  </w:num>
  <w:num w:numId="12">
    <w:abstractNumId w:val="4"/>
  </w:num>
  <w:num w:numId="13">
    <w:abstractNumId w:val="17"/>
  </w:num>
  <w:num w:numId="14">
    <w:abstractNumId w:val="15"/>
  </w:num>
  <w:num w:numId="15">
    <w:abstractNumId w:val="16"/>
  </w:num>
  <w:num w:numId="16">
    <w:abstractNumId w:val="8"/>
  </w:num>
  <w:num w:numId="17">
    <w:abstractNumId w:val="18"/>
  </w:num>
  <w:num w:numId="18">
    <w:abstractNumId w:val="3"/>
  </w:num>
  <w:num w:numId="19">
    <w:abstractNumId w:val="2"/>
  </w:num>
  <w:num w:numId="20">
    <w:abstractNumId w:val="13"/>
  </w:num>
  <w:num w:numId="21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8ED"/>
    <w:rsid w:val="0000051E"/>
    <w:rsid w:val="00002C5B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65EA"/>
    <w:rsid w:val="00037F90"/>
    <w:rsid w:val="000404F4"/>
    <w:rsid w:val="00045363"/>
    <w:rsid w:val="00045DB9"/>
    <w:rsid w:val="00047C57"/>
    <w:rsid w:val="0005059B"/>
    <w:rsid w:val="000523C9"/>
    <w:rsid w:val="00052FC6"/>
    <w:rsid w:val="000534C1"/>
    <w:rsid w:val="00054577"/>
    <w:rsid w:val="00054BB2"/>
    <w:rsid w:val="00056D78"/>
    <w:rsid w:val="000578D9"/>
    <w:rsid w:val="00065D5E"/>
    <w:rsid w:val="00066B4C"/>
    <w:rsid w:val="00070C09"/>
    <w:rsid w:val="00072BE0"/>
    <w:rsid w:val="00075F7A"/>
    <w:rsid w:val="000776DD"/>
    <w:rsid w:val="000834EC"/>
    <w:rsid w:val="000837D3"/>
    <w:rsid w:val="00084EF6"/>
    <w:rsid w:val="0009583F"/>
    <w:rsid w:val="0009634E"/>
    <w:rsid w:val="000A6CE2"/>
    <w:rsid w:val="000A6D55"/>
    <w:rsid w:val="000B02CA"/>
    <w:rsid w:val="000B2032"/>
    <w:rsid w:val="000B2180"/>
    <w:rsid w:val="000B70F5"/>
    <w:rsid w:val="000B7FC8"/>
    <w:rsid w:val="000C2466"/>
    <w:rsid w:val="000D1E68"/>
    <w:rsid w:val="000D2D20"/>
    <w:rsid w:val="000D32F5"/>
    <w:rsid w:val="000D36A7"/>
    <w:rsid w:val="000D5413"/>
    <w:rsid w:val="000D7E1C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30AD"/>
    <w:rsid w:val="0012582B"/>
    <w:rsid w:val="001260D9"/>
    <w:rsid w:val="0012612F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339A"/>
    <w:rsid w:val="00173722"/>
    <w:rsid w:val="00173E52"/>
    <w:rsid w:val="00174CB8"/>
    <w:rsid w:val="00182A3C"/>
    <w:rsid w:val="0018339D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0F2F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53A0"/>
    <w:rsid w:val="001E6F7F"/>
    <w:rsid w:val="001F1676"/>
    <w:rsid w:val="001F1742"/>
    <w:rsid w:val="001F1775"/>
    <w:rsid w:val="001F3DF8"/>
    <w:rsid w:val="001F7BC1"/>
    <w:rsid w:val="0020011F"/>
    <w:rsid w:val="002050CF"/>
    <w:rsid w:val="002069C0"/>
    <w:rsid w:val="00220919"/>
    <w:rsid w:val="002238FD"/>
    <w:rsid w:val="00223ADF"/>
    <w:rsid w:val="002275EA"/>
    <w:rsid w:val="0023054B"/>
    <w:rsid w:val="00230DA7"/>
    <w:rsid w:val="00231F4B"/>
    <w:rsid w:val="002320EC"/>
    <w:rsid w:val="00236B53"/>
    <w:rsid w:val="0024012C"/>
    <w:rsid w:val="0024253F"/>
    <w:rsid w:val="00250708"/>
    <w:rsid w:val="002535E6"/>
    <w:rsid w:val="0027255D"/>
    <w:rsid w:val="0027643C"/>
    <w:rsid w:val="0028121C"/>
    <w:rsid w:val="00281D31"/>
    <w:rsid w:val="00281FE7"/>
    <w:rsid w:val="00285FD7"/>
    <w:rsid w:val="002863C3"/>
    <w:rsid w:val="002864C0"/>
    <w:rsid w:val="00287E04"/>
    <w:rsid w:val="002A060C"/>
    <w:rsid w:val="002A1E4D"/>
    <w:rsid w:val="002A1F25"/>
    <w:rsid w:val="002A27BE"/>
    <w:rsid w:val="002A518A"/>
    <w:rsid w:val="002A7D2E"/>
    <w:rsid w:val="002B03BE"/>
    <w:rsid w:val="002B5728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4CFB"/>
    <w:rsid w:val="00337803"/>
    <w:rsid w:val="0034045B"/>
    <w:rsid w:val="00340E98"/>
    <w:rsid w:val="00344D04"/>
    <w:rsid w:val="0034713A"/>
    <w:rsid w:val="00352FF3"/>
    <w:rsid w:val="00355FC5"/>
    <w:rsid w:val="0035692E"/>
    <w:rsid w:val="003604C8"/>
    <w:rsid w:val="003626B2"/>
    <w:rsid w:val="00363089"/>
    <w:rsid w:val="0037265A"/>
    <w:rsid w:val="00372CA4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07FE"/>
    <w:rsid w:val="003D1229"/>
    <w:rsid w:val="003D20EA"/>
    <w:rsid w:val="003D55B9"/>
    <w:rsid w:val="003D6380"/>
    <w:rsid w:val="003D66E0"/>
    <w:rsid w:val="003E3CA1"/>
    <w:rsid w:val="003E6D88"/>
    <w:rsid w:val="003E7E7D"/>
    <w:rsid w:val="003F1749"/>
    <w:rsid w:val="003F471E"/>
    <w:rsid w:val="003F5A93"/>
    <w:rsid w:val="003F6877"/>
    <w:rsid w:val="004008E4"/>
    <w:rsid w:val="00402038"/>
    <w:rsid w:val="0040219D"/>
    <w:rsid w:val="004041B9"/>
    <w:rsid w:val="0041052D"/>
    <w:rsid w:val="00411A69"/>
    <w:rsid w:val="00414967"/>
    <w:rsid w:val="00421423"/>
    <w:rsid w:val="004253F1"/>
    <w:rsid w:val="00425B96"/>
    <w:rsid w:val="0043623E"/>
    <w:rsid w:val="004365AD"/>
    <w:rsid w:val="00440BB7"/>
    <w:rsid w:val="00444383"/>
    <w:rsid w:val="00445488"/>
    <w:rsid w:val="00447A21"/>
    <w:rsid w:val="00450219"/>
    <w:rsid w:val="00455987"/>
    <w:rsid w:val="00460214"/>
    <w:rsid w:val="00463CC2"/>
    <w:rsid w:val="00464168"/>
    <w:rsid w:val="004644E6"/>
    <w:rsid w:val="004651A3"/>
    <w:rsid w:val="00466ABD"/>
    <w:rsid w:val="00471F28"/>
    <w:rsid w:val="00477DE6"/>
    <w:rsid w:val="004918A6"/>
    <w:rsid w:val="0049461F"/>
    <w:rsid w:val="00495A1C"/>
    <w:rsid w:val="00495D0E"/>
    <w:rsid w:val="00497761"/>
    <w:rsid w:val="004A1E38"/>
    <w:rsid w:val="004A2E2F"/>
    <w:rsid w:val="004B26DB"/>
    <w:rsid w:val="004B7F19"/>
    <w:rsid w:val="004C021E"/>
    <w:rsid w:val="004C61DE"/>
    <w:rsid w:val="004C6CF5"/>
    <w:rsid w:val="004D394D"/>
    <w:rsid w:val="004E07F7"/>
    <w:rsid w:val="004E5A26"/>
    <w:rsid w:val="004E6837"/>
    <w:rsid w:val="004E7238"/>
    <w:rsid w:val="004E73EB"/>
    <w:rsid w:val="004E79C5"/>
    <w:rsid w:val="004F1B49"/>
    <w:rsid w:val="004F1F37"/>
    <w:rsid w:val="004F50DA"/>
    <w:rsid w:val="004F51B3"/>
    <w:rsid w:val="004F5493"/>
    <w:rsid w:val="004F7B61"/>
    <w:rsid w:val="00500ADB"/>
    <w:rsid w:val="00500EF0"/>
    <w:rsid w:val="005048AC"/>
    <w:rsid w:val="00504985"/>
    <w:rsid w:val="00505107"/>
    <w:rsid w:val="0050525B"/>
    <w:rsid w:val="00507873"/>
    <w:rsid w:val="00514029"/>
    <w:rsid w:val="00514D0B"/>
    <w:rsid w:val="005173D1"/>
    <w:rsid w:val="00521A35"/>
    <w:rsid w:val="00521CD4"/>
    <w:rsid w:val="00532940"/>
    <w:rsid w:val="00534EDD"/>
    <w:rsid w:val="005357C0"/>
    <w:rsid w:val="00535861"/>
    <w:rsid w:val="005359B3"/>
    <w:rsid w:val="00536A8F"/>
    <w:rsid w:val="0053745B"/>
    <w:rsid w:val="0054058F"/>
    <w:rsid w:val="00544866"/>
    <w:rsid w:val="00546F99"/>
    <w:rsid w:val="00550C58"/>
    <w:rsid w:val="0055525D"/>
    <w:rsid w:val="00556F40"/>
    <w:rsid w:val="00563A7F"/>
    <w:rsid w:val="00565D22"/>
    <w:rsid w:val="005753FC"/>
    <w:rsid w:val="00577A57"/>
    <w:rsid w:val="00582254"/>
    <w:rsid w:val="00582DE2"/>
    <w:rsid w:val="005849FB"/>
    <w:rsid w:val="00584F65"/>
    <w:rsid w:val="00587335"/>
    <w:rsid w:val="005968BA"/>
    <w:rsid w:val="005A64DF"/>
    <w:rsid w:val="005B0024"/>
    <w:rsid w:val="005B1C3B"/>
    <w:rsid w:val="005B2259"/>
    <w:rsid w:val="005B7E79"/>
    <w:rsid w:val="005C381B"/>
    <w:rsid w:val="005D48FF"/>
    <w:rsid w:val="005D6AAE"/>
    <w:rsid w:val="005E1211"/>
    <w:rsid w:val="005E6A3E"/>
    <w:rsid w:val="005F3113"/>
    <w:rsid w:val="00601A38"/>
    <w:rsid w:val="00601DA1"/>
    <w:rsid w:val="00603E1B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C2A"/>
    <w:rsid w:val="00630F8E"/>
    <w:rsid w:val="00632A8B"/>
    <w:rsid w:val="0063726A"/>
    <w:rsid w:val="00637345"/>
    <w:rsid w:val="00637ECA"/>
    <w:rsid w:val="00645F1F"/>
    <w:rsid w:val="00646AEA"/>
    <w:rsid w:val="00647D85"/>
    <w:rsid w:val="00651851"/>
    <w:rsid w:val="00652E8B"/>
    <w:rsid w:val="006546AB"/>
    <w:rsid w:val="006614AD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152A"/>
    <w:rsid w:val="006A2CD3"/>
    <w:rsid w:val="006A4C6D"/>
    <w:rsid w:val="006A5D96"/>
    <w:rsid w:val="006A69FD"/>
    <w:rsid w:val="006B5012"/>
    <w:rsid w:val="006B5276"/>
    <w:rsid w:val="006B605C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10E0"/>
    <w:rsid w:val="006F3159"/>
    <w:rsid w:val="006F48AF"/>
    <w:rsid w:val="006F49B8"/>
    <w:rsid w:val="006F5BA3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4CFC"/>
    <w:rsid w:val="00765B36"/>
    <w:rsid w:val="00767D49"/>
    <w:rsid w:val="00775968"/>
    <w:rsid w:val="00776BC5"/>
    <w:rsid w:val="00782A20"/>
    <w:rsid w:val="00792DEC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B6EA4"/>
    <w:rsid w:val="007C2A10"/>
    <w:rsid w:val="007D0FB8"/>
    <w:rsid w:val="007D2D6A"/>
    <w:rsid w:val="007D2DE0"/>
    <w:rsid w:val="007D34A8"/>
    <w:rsid w:val="007D42F6"/>
    <w:rsid w:val="007D5537"/>
    <w:rsid w:val="007D6BDB"/>
    <w:rsid w:val="007E3AA7"/>
    <w:rsid w:val="007E6DE0"/>
    <w:rsid w:val="007F0B3B"/>
    <w:rsid w:val="007F0FD2"/>
    <w:rsid w:val="007F111E"/>
    <w:rsid w:val="007F2DD8"/>
    <w:rsid w:val="007F407D"/>
    <w:rsid w:val="007F41D1"/>
    <w:rsid w:val="007F5C2E"/>
    <w:rsid w:val="007F6528"/>
    <w:rsid w:val="007F7D23"/>
    <w:rsid w:val="008053AE"/>
    <w:rsid w:val="00806FF8"/>
    <w:rsid w:val="008118B9"/>
    <w:rsid w:val="008127F7"/>
    <w:rsid w:val="00812982"/>
    <w:rsid w:val="0081322A"/>
    <w:rsid w:val="00816A47"/>
    <w:rsid w:val="0082123C"/>
    <w:rsid w:val="008218AB"/>
    <w:rsid w:val="00822887"/>
    <w:rsid w:val="00840FCA"/>
    <w:rsid w:val="00841A41"/>
    <w:rsid w:val="00845597"/>
    <w:rsid w:val="00846C94"/>
    <w:rsid w:val="00847440"/>
    <w:rsid w:val="008552F6"/>
    <w:rsid w:val="0085671E"/>
    <w:rsid w:val="00861E04"/>
    <w:rsid w:val="00865616"/>
    <w:rsid w:val="0086655E"/>
    <w:rsid w:val="00870287"/>
    <w:rsid w:val="00874376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32C8"/>
    <w:rsid w:val="008B59EB"/>
    <w:rsid w:val="008C6159"/>
    <w:rsid w:val="008C658B"/>
    <w:rsid w:val="008D035B"/>
    <w:rsid w:val="008D3E6D"/>
    <w:rsid w:val="008D53C4"/>
    <w:rsid w:val="008D5E1D"/>
    <w:rsid w:val="008D62B8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F07E0"/>
    <w:rsid w:val="008F39E8"/>
    <w:rsid w:val="00901A46"/>
    <w:rsid w:val="00906413"/>
    <w:rsid w:val="00911CEC"/>
    <w:rsid w:val="0091377B"/>
    <w:rsid w:val="00917907"/>
    <w:rsid w:val="009201BC"/>
    <w:rsid w:val="00921156"/>
    <w:rsid w:val="00921D2D"/>
    <w:rsid w:val="0092475E"/>
    <w:rsid w:val="00924F83"/>
    <w:rsid w:val="00926BFC"/>
    <w:rsid w:val="0093258D"/>
    <w:rsid w:val="00937E88"/>
    <w:rsid w:val="009414EE"/>
    <w:rsid w:val="009427BE"/>
    <w:rsid w:val="00955D55"/>
    <w:rsid w:val="0096015C"/>
    <w:rsid w:val="00960ACA"/>
    <w:rsid w:val="00961619"/>
    <w:rsid w:val="009621CB"/>
    <w:rsid w:val="00964732"/>
    <w:rsid w:val="0096612C"/>
    <w:rsid w:val="00967F41"/>
    <w:rsid w:val="009729C5"/>
    <w:rsid w:val="00974082"/>
    <w:rsid w:val="00987D41"/>
    <w:rsid w:val="00991A2D"/>
    <w:rsid w:val="00995308"/>
    <w:rsid w:val="009A1306"/>
    <w:rsid w:val="009A1E05"/>
    <w:rsid w:val="009A3D3F"/>
    <w:rsid w:val="009A4D88"/>
    <w:rsid w:val="009A501D"/>
    <w:rsid w:val="009A530F"/>
    <w:rsid w:val="009A56A4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D7FFD"/>
    <w:rsid w:val="009E1132"/>
    <w:rsid w:val="009E23BF"/>
    <w:rsid w:val="009E53B9"/>
    <w:rsid w:val="009E6841"/>
    <w:rsid w:val="009E7096"/>
    <w:rsid w:val="009F1AD9"/>
    <w:rsid w:val="009F28ED"/>
    <w:rsid w:val="009F6819"/>
    <w:rsid w:val="009F7269"/>
    <w:rsid w:val="009F7611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234D2"/>
    <w:rsid w:val="00A313CE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3223"/>
    <w:rsid w:val="00A66529"/>
    <w:rsid w:val="00A72C80"/>
    <w:rsid w:val="00A82173"/>
    <w:rsid w:val="00A82D6C"/>
    <w:rsid w:val="00A84F5D"/>
    <w:rsid w:val="00A9061E"/>
    <w:rsid w:val="00A90B4D"/>
    <w:rsid w:val="00A945DC"/>
    <w:rsid w:val="00A960E4"/>
    <w:rsid w:val="00A97C77"/>
    <w:rsid w:val="00AA6B26"/>
    <w:rsid w:val="00AB079C"/>
    <w:rsid w:val="00AB1CC1"/>
    <w:rsid w:val="00AB2198"/>
    <w:rsid w:val="00AB33D1"/>
    <w:rsid w:val="00AB6BE9"/>
    <w:rsid w:val="00AC3F3B"/>
    <w:rsid w:val="00AC5110"/>
    <w:rsid w:val="00AC6C0C"/>
    <w:rsid w:val="00AC7B77"/>
    <w:rsid w:val="00AD5CAC"/>
    <w:rsid w:val="00AE0CBF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26C46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240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9718C"/>
    <w:rsid w:val="00BA12D7"/>
    <w:rsid w:val="00BA54CE"/>
    <w:rsid w:val="00BA69E2"/>
    <w:rsid w:val="00BA7EA6"/>
    <w:rsid w:val="00BB1CCD"/>
    <w:rsid w:val="00BB432A"/>
    <w:rsid w:val="00BB658A"/>
    <w:rsid w:val="00BC2137"/>
    <w:rsid w:val="00BC34D3"/>
    <w:rsid w:val="00BC4EB7"/>
    <w:rsid w:val="00BC501D"/>
    <w:rsid w:val="00BD316F"/>
    <w:rsid w:val="00BD50AE"/>
    <w:rsid w:val="00BD63C0"/>
    <w:rsid w:val="00BE0B9B"/>
    <w:rsid w:val="00BE2CC3"/>
    <w:rsid w:val="00BE5F5F"/>
    <w:rsid w:val="00BF0079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5EB8"/>
    <w:rsid w:val="00C260DE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13A5"/>
    <w:rsid w:val="00C6227A"/>
    <w:rsid w:val="00C64621"/>
    <w:rsid w:val="00C646F4"/>
    <w:rsid w:val="00C65CE2"/>
    <w:rsid w:val="00C71CC9"/>
    <w:rsid w:val="00C7722C"/>
    <w:rsid w:val="00C77B6D"/>
    <w:rsid w:val="00C80B2D"/>
    <w:rsid w:val="00C81B86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48AF"/>
    <w:rsid w:val="00CC7AAA"/>
    <w:rsid w:val="00CC7CC0"/>
    <w:rsid w:val="00CD0172"/>
    <w:rsid w:val="00CD421E"/>
    <w:rsid w:val="00CD68DE"/>
    <w:rsid w:val="00CD6A4F"/>
    <w:rsid w:val="00CE2EB8"/>
    <w:rsid w:val="00CF15F9"/>
    <w:rsid w:val="00CF169C"/>
    <w:rsid w:val="00CF2331"/>
    <w:rsid w:val="00CF5AF3"/>
    <w:rsid w:val="00D03296"/>
    <w:rsid w:val="00D03B1E"/>
    <w:rsid w:val="00D041B7"/>
    <w:rsid w:val="00D06AC1"/>
    <w:rsid w:val="00D06FFA"/>
    <w:rsid w:val="00D07AA4"/>
    <w:rsid w:val="00D22787"/>
    <w:rsid w:val="00D316F9"/>
    <w:rsid w:val="00D31ED1"/>
    <w:rsid w:val="00D326F3"/>
    <w:rsid w:val="00D32750"/>
    <w:rsid w:val="00D35B98"/>
    <w:rsid w:val="00D35E49"/>
    <w:rsid w:val="00D4024E"/>
    <w:rsid w:val="00D41C85"/>
    <w:rsid w:val="00D4265C"/>
    <w:rsid w:val="00D46444"/>
    <w:rsid w:val="00D47921"/>
    <w:rsid w:val="00D52FD1"/>
    <w:rsid w:val="00D61E8F"/>
    <w:rsid w:val="00D644AE"/>
    <w:rsid w:val="00D64614"/>
    <w:rsid w:val="00D66DA5"/>
    <w:rsid w:val="00D73B2A"/>
    <w:rsid w:val="00D805E7"/>
    <w:rsid w:val="00D90879"/>
    <w:rsid w:val="00D929E3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18DF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F2369"/>
    <w:rsid w:val="00DF5F94"/>
    <w:rsid w:val="00E00F90"/>
    <w:rsid w:val="00E062DD"/>
    <w:rsid w:val="00E06C6C"/>
    <w:rsid w:val="00E06DEB"/>
    <w:rsid w:val="00E12677"/>
    <w:rsid w:val="00E1427E"/>
    <w:rsid w:val="00E14A04"/>
    <w:rsid w:val="00E20CD0"/>
    <w:rsid w:val="00E20D5F"/>
    <w:rsid w:val="00E215EC"/>
    <w:rsid w:val="00E225F4"/>
    <w:rsid w:val="00E314CB"/>
    <w:rsid w:val="00E34083"/>
    <w:rsid w:val="00E3534D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5450B"/>
    <w:rsid w:val="00E55186"/>
    <w:rsid w:val="00E60EE9"/>
    <w:rsid w:val="00E6231A"/>
    <w:rsid w:val="00E6338C"/>
    <w:rsid w:val="00E6492E"/>
    <w:rsid w:val="00E66170"/>
    <w:rsid w:val="00E67AE3"/>
    <w:rsid w:val="00E70B90"/>
    <w:rsid w:val="00E84B2B"/>
    <w:rsid w:val="00E84F8E"/>
    <w:rsid w:val="00E8501D"/>
    <w:rsid w:val="00E85437"/>
    <w:rsid w:val="00E86604"/>
    <w:rsid w:val="00E87914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462A"/>
    <w:rsid w:val="00EE4B5D"/>
    <w:rsid w:val="00EF2F37"/>
    <w:rsid w:val="00EF42C2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47330"/>
    <w:rsid w:val="00F47961"/>
    <w:rsid w:val="00F51163"/>
    <w:rsid w:val="00F5236E"/>
    <w:rsid w:val="00F538ED"/>
    <w:rsid w:val="00F56B43"/>
    <w:rsid w:val="00F601F6"/>
    <w:rsid w:val="00F61053"/>
    <w:rsid w:val="00F62D6A"/>
    <w:rsid w:val="00F63A1B"/>
    <w:rsid w:val="00F64396"/>
    <w:rsid w:val="00F64ACE"/>
    <w:rsid w:val="00F67761"/>
    <w:rsid w:val="00F67FF1"/>
    <w:rsid w:val="00F76024"/>
    <w:rsid w:val="00F76923"/>
    <w:rsid w:val="00F7764A"/>
    <w:rsid w:val="00F8045D"/>
    <w:rsid w:val="00F86383"/>
    <w:rsid w:val="00F90803"/>
    <w:rsid w:val="00F92F46"/>
    <w:rsid w:val="00F941D5"/>
    <w:rsid w:val="00F9432B"/>
    <w:rsid w:val="00F96275"/>
    <w:rsid w:val="00FA2555"/>
    <w:rsid w:val="00FA3E2A"/>
    <w:rsid w:val="00FB3448"/>
    <w:rsid w:val="00FB5230"/>
    <w:rsid w:val="00FB5F18"/>
    <w:rsid w:val="00FB7A0D"/>
    <w:rsid w:val="00FB7A19"/>
    <w:rsid w:val="00FC1625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B6D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26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6AE4"/>
    <w:rPr>
      <w:b/>
      <w:i/>
      <w:sz w:val="24"/>
      <w:szCs w:val="24"/>
      <w:lang w:eastAsia="en-US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basedOn w:val="DefaultParagraphFont"/>
    <w:rPr>
      <w:i/>
    </w:rPr>
  </w:style>
  <w:style w:type="character" w:customStyle="1" w:styleId="Primjer">
    <w:name w:val="Primjer"/>
    <w:basedOn w:val="DefaultParagraphFont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DefaultParagraphFont"/>
    <w:link w:val="Natuknice2"/>
    <w:rsid w:val="00582254"/>
    <w:rPr>
      <w:noProof/>
      <w:sz w:val="24"/>
      <w:szCs w:val="24"/>
      <w:lang w:eastAsia="en-US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basedOn w:val="DefaultParagraphFont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026467"/>
    <w:rPr>
      <w:color w:val="800080"/>
      <w:u w:val="single"/>
    </w:rPr>
  </w:style>
  <w:style w:type="paragraph" w:styleId="NormalWeb">
    <w:name w:val="Normal (Web)"/>
    <w:basedOn w:val="Normal"/>
    <w:uiPriority w:val="99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  <w:style w:type="paragraph" w:styleId="ListParagraph">
    <w:name w:val="List Paragraph"/>
    <w:basedOn w:val="Normal"/>
    <w:uiPriority w:val="34"/>
    <w:qFormat/>
    <w:rsid w:val="00F769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1CD4"/>
    <w:rPr>
      <w:b/>
      <w:bCs/>
    </w:rPr>
  </w:style>
  <w:style w:type="table" w:customStyle="1" w:styleId="PlainTable1">
    <w:name w:val="Plain Table 1"/>
    <w:basedOn w:val="TableNormal"/>
    <w:uiPriority w:val="41"/>
    <w:rsid w:val="008127F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rsid w:val="007F41D1"/>
    <w:rPr>
      <w:b/>
      <w:sz w:val="24"/>
      <w:szCs w:val="24"/>
      <w:lang w:eastAsia="en-US"/>
    </w:rPr>
  </w:style>
  <w:style w:type="table" w:customStyle="1" w:styleId="GridTable2">
    <w:name w:val="Grid Table 2"/>
    <w:basedOn w:val="TableNormal"/>
    <w:uiPriority w:val="47"/>
    <w:rsid w:val="00BF007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CD01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26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6AE4"/>
    <w:rPr>
      <w:b/>
      <w:i/>
      <w:sz w:val="24"/>
      <w:szCs w:val="24"/>
      <w:lang w:eastAsia="en-US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basedOn w:val="DefaultParagraphFont"/>
    <w:rPr>
      <w:i/>
    </w:rPr>
  </w:style>
  <w:style w:type="character" w:customStyle="1" w:styleId="Primjer">
    <w:name w:val="Primjer"/>
    <w:basedOn w:val="DefaultParagraphFont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DefaultParagraphFont"/>
    <w:link w:val="Natuknice2"/>
    <w:rsid w:val="00582254"/>
    <w:rPr>
      <w:noProof/>
      <w:sz w:val="24"/>
      <w:szCs w:val="24"/>
      <w:lang w:eastAsia="en-US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basedOn w:val="DefaultParagraphFont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026467"/>
    <w:rPr>
      <w:color w:val="800080"/>
      <w:u w:val="single"/>
    </w:rPr>
  </w:style>
  <w:style w:type="paragraph" w:styleId="NormalWeb">
    <w:name w:val="Normal (Web)"/>
    <w:basedOn w:val="Normal"/>
    <w:uiPriority w:val="99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  <w:style w:type="paragraph" w:styleId="ListParagraph">
    <w:name w:val="List Paragraph"/>
    <w:basedOn w:val="Normal"/>
    <w:uiPriority w:val="34"/>
    <w:qFormat/>
    <w:rsid w:val="00F769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1CD4"/>
    <w:rPr>
      <w:b/>
      <w:bCs/>
    </w:rPr>
  </w:style>
  <w:style w:type="table" w:customStyle="1" w:styleId="PlainTable1">
    <w:name w:val="Plain Table 1"/>
    <w:basedOn w:val="TableNormal"/>
    <w:uiPriority w:val="41"/>
    <w:rsid w:val="008127F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rsid w:val="007F41D1"/>
    <w:rPr>
      <w:b/>
      <w:sz w:val="24"/>
      <w:szCs w:val="24"/>
      <w:lang w:eastAsia="en-US"/>
    </w:rPr>
  </w:style>
  <w:style w:type="table" w:customStyle="1" w:styleId="GridTable2">
    <w:name w:val="Grid Table 2"/>
    <w:basedOn w:val="TableNormal"/>
    <w:uiPriority w:val="47"/>
    <w:rsid w:val="00BF007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CD01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tudijaIzvodljivos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StudijaIzvodljivosti.dot</Template>
  <TotalTime>197</TotalTime>
  <Pages>1</Pages>
  <Words>1929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Studija izvodljivosti</vt:lpstr>
    </vt:vector>
  </TitlesOfParts>
  <Manager>Krešimir Fertalj</Manager>
  <Company>FER</Company>
  <LinksUpToDate>false</LinksUpToDate>
  <CharactersWithSpaces>12902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Studija izvodljivosti</dc:title>
  <dc:subject>Predložak</dc:subject>
  <dc:creator>Krešimir Fertalj</dc:creator>
  <cp:lastModifiedBy>milaa</cp:lastModifiedBy>
  <cp:revision>50</cp:revision>
  <cp:lastPrinted>2025-05-20T21:45:00Z</cp:lastPrinted>
  <dcterms:created xsi:type="dcterms:W3CDTF">2025-05-15T18:23:00Z</dcterms:created>
  <dcterms:modified xsi:type="dcterms:W3CDTF">2025-05-20T21:45:00Z</dcterms:modified>
</cp:coreProperties>
</file>